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800CC" w14:textId="77777777" w:rsidR="00831EFE" w:rsidRDefault="00831EFE" w:rsidP="00705B2A">
      <w:pPr>
        <w:pStyle w:val="a4"/>
        <w:jc w:val="right"/>
        <w:rPr>
          <w:caps w:val="0"/>
        </w:rPr>
      </w:pPr>
    </w:p>
    <w:p w14:paraId="48D2F5E6" w14:textId="6F9F7DBF" w:rsidR="00961596" w:rsidRPr="00705B2A" w:rsidRDefault="00EA03E9" w:rsidP="00705B2A">
      <w:pPr>
        <w:pStyle w:val="a4"/>
        <w:jc w:val="right"/>
        <w:rPr>
          <w:caps w:val="0"/>
        </w:rPr>
      </w:pPr>
      <w:r>
        <w:rPr>
          <w:caps w:val="0"/>
        </w:rPr>
        <w:t>Online Social Bookstore Application</w:t>
      </w:r>
    </w:p>
    <w:p w14:paraId="603041C2" w14:textId="77777777" w:rsidR="007E03B8" w:rsidRPr="000E23AC" w:rsidRDefault="008B796E" w:rsidP="000E23AC">
      <w:pPr>
        <w:pStyle w:val="a4"/>
        <w:jc w:val="right"/>
        <w:rPr>
          <w:caps w:val="0"/>
        </w:rPr>
      </w:pPr>
      <w:r>
        <w:rPr>
          <w:caps w:val="0"/>
        </w:rPr>
        <w:t xml:space="preserve">Sprint </w:t>
      </w:r>
      <w:r w:rsidR="000E23AC">
        <w:rPr>
          <w:caps w:val="0"/>
        </w:rPr>
        <w:t>Report</w:t>
      </w:r>
    </w:p>
    <w:p w14:paraId="5D664746" w14:textId="6DF464E8" w:rsidR="00985453" w:rsidRPr="00A7411D" w:rsidRDefault="00000000" w:rsidP="00985453">
      <w:pPr>
        <w:pStyle w:val="a5"/>
        <w:rPr>
          <w:caps w:val="0"/>
          <w:sz w:val="32"/>
          <w:szCs w:val="32"/>
        </w:rPr>
      </w:pPr>
      <w:r>
        <w:rPr>
          <w:caps w:val="0"/>
          <w:sz w:val="32"/>
          <w:szCs w:val="32"/>
          <w:lang w:val="el-GR"/>
        </w:rPr>
        <w:pict w14:anchorId="1A6FE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8pt;height:234.8pt">
            <v:imagedata r:id="rId8" o:title=""/>
          </v:shape>
        </w:pict>
      </w:r>
    </w:p>
    <w:p w14:paraId="528342D6" w14:textId="1459D775" w:rsidR="00985453" w:rsidRPr="00831EFE" w:rsidRDefault="00985453" w:rsidP="00985453">
      <w:pPr>
        <w:pStyle w:val="a4"/>
        <w:rPr>
          <w:lang w:val="el-GR"/>
        </w:rPr>
      </w:pPr>
      <w:r>
        <w:t>TEAM</w:t>
      </w:r>
    </w:p>
    <w:p w14:paraId="48CEEB88" w14:textId="37C92F88" w:rsidR="00985453" w:rsidRPr="00985453" w:rsidRDefault="00985453" w:rsidP="00985453">
      <w:pPr>
        <w:pStyle w:val="a5"/>
        <w:rPr>
          <w:caps w:val="0"/>
          <w:sz w:val="32"/>
          <w:szCs w:val="32"/>
          <w:lang w:val="el-GR"/>
        </w:rPr>
      </w:pPr>
      <w:r>
        <w:rPr>
          <w:caps w:val="0"/>
          <w:sz w:val="32"/>
          <w:szCs w:val="32"/>
          <w:lang w:val="el-GR"/>
        </w:rPr>
        <w:t>Ιωάννης Τσόχλας ΑΜ</w:t>
      </w:r>
      <w:r w:rsidRPr="00985453">
        <w:rPr>
          <w:caps w:val="0"/>
          <w:sz w:val="32"/>
          <w:szCs w:val="32"/>
          <w:lang w:val="el-GR"/>
        </w:rPr>
        <w:t>:4993</w:t>
      </w:r>
    </w:p>
    <w:p w14:paraId="7B41A1AD" w14:textId="30422E4B" w:rsidR="00985453" w:rsidRPr="00C64DF0" w:rsidRDefault="00985453" w:rsidP="00C64DF0">
      <w:pPr>
        <w:pStyle w:val="a5"/>
        <w:rPr>
          <w:caps w:val="0"/>
          <w:sz w:val="32"/>
          <w:szCs w:val="32"/>
          <w:lang w:val="el-GR"/>
        </w:rPr>
      </w:pPr>
      <w:r>
        <w:rPr>
          <w:caps w:val="0"/>
          <w:sz w:val="32"/>
          <w:szCs w:val="32"/>
          <w:lang w:val="el-GR"/>
        </w:rPr>
        <w:t xml:space="preserve">Κωσταντίνος </w:t>
      </w:r>
      <w:proofErr w:type="spellStart"/>
      <w:r>
        <w:rPr>
          <w:caps w:val="0"/>
          <w:sz w:val="32"/>
          <w:szCs w:val="32"/>
          <w:lang w:val="el-GR"/>
        </w:rPr>
        <w:t>Λαμανιάκου</w:t>
      </w:r>
      <w:proofErr w:type="spellEnd"/>
      <w:r>
        <w:rPr>
          <w:caps w:val="0"/>
          <w:sz w:val="32"/>
          <w:szCs w:val="32"/>
          <w:lang w:val="el-GR"/>
        </w:rPr>
        <w:t xml:space="preserve"> ΑΜ</w:t>
      </w:r>
      <w:r w:rsidRPr="00985453">
        <w:rPr>
          <w:caps w:val="0"/>
          <w:sz w:val="32"/>
          <w:szCs w:val="32"/>
          <w:lang w:val="el-GR"/>
        </w:rPr>
        <w:t>:5110</w:t>
      </w:r>
    </w:p>
    <w:p w14:paraId="111E3687" w14:textId="5D7A2BDE" w:rsidR="007E03B8" w:rsidRPr="00831EFE" w:rsidRDefault="007E03B8" w:rsidP="00A7411D">
      <w:pPr>
        <w:pStyle w:val="InfoBlue"/>
        <w:rPr>
          <w:lang w:val="el-GR"/>
        </w:rPr>
        <w:sectPr w:rsidR="007E03B8" w:rsidRPr="00831EFE" w:rsidSect="00891E7A">
          <w:footerReference w:type="even" r:id="rId9"/>
          <w:pgSz w:w="12240" w:h="15840" w:code="1"/>
          <w:pgMar w:top="1440" w:right="1440" w:bottom="1440" w:left="1440" w:header="720" w:footer="720" w:gutter="0"/>
          <w:cols w:space="720"/>
          <w:vAlign w:val="center"/>
        </w:sectPr>
      </w:pPr>
    </w:p>
    <w:p w14:paraId="4F1EA5D8" w14:textId="77777777" w:rsidR="007E03B8" w:rsidRPr="00705B2A" w:rsidRDefault="00DA26A2">
      <w:pPr>
        <w:pStyle w:val="a4"/>
        <w:rPr>
          <w:rStyle w:val="af6"/>
        </w:rPr>
      </w:pPr>
      <w:r w:rsidRPr="00705B2A">
        <w:rPr>
          <w:rStyle w:val="af6"/>
        </w:rPr>
        <w:lastRenderedPageBreak/>
        <w:t>Versions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E03B8" w:rsidRPr="009842A5" w14:paraId="6A400E82" w14:textId="77777777">
        <w:tc>
          <w:tcPr>
            <w:tcW w:w="2304" w:type="dxa"/>
          </w:tcPr>
          <w:p w14:paraId="65CD3046" w14:textId="77777777" w:rsidR="007E03B8" w:rsidRPr="009842A5" w:rsidRDefault="00DA26A2">
            <w:pPr>
              <w:pStyle w:val="Tabletext"/>
              <w:jc w:val="center"/>
              <w:rPr>
                <w:b/>
              </w:rPr>
            </w:pPr>
            <w:r w:rsidRPr="009842A5">
              <w:rPr>
                <w:b/>
              </w:rPr>
              <w:t>Date</w:t>
            </w:r>
          </w:p>
        </w:tc>
        <w:tc>
          <w:tcPr>
            <w:tcW w:w="1152" w:type="dxa"/>
          </w:tcPr>
          <w:p w14:paraId="0BC1E159" w14:textId="77777777" w:rsidR="007E03B8" w:rsidRPr="009842A5" w:rsidRDefault="00DA26A2">
            <w:pPr>
              <w:pStyle w:val="Tabletext"/>
              <w:jc w:val="center"/>
              <w:rPr>
                <w:b/>
              </w:rPr>
            </w:pPr>
            <w:r w:rsidRPr="009842A5">
              <w:rPr>
                <w:b/>
              </w:rPr>
              <w:t>Version</w:t>
            </w:r>
          </w:p>
        </w:tc>
        <w:tc>
          <w:tcPr>
            <w:tcW w:w="3744" w:type="dxa"/>
          </w:tcPr>
          <w:p w14:paraId="27EEC6BC" w14:textId="77777777" w:rsidR="007E03B8" w:rsidRPr="009842A5" w:rsidRDefault="00DA26A2">
            <w:pPr>
              <w:pStyle w:val="Tabletext"/>
              <w:jc w:val="center"/>
              <w:rPr>
                <w:b/>
              </w:rPr>
            </w:pPr>
            <w:r w:rsidRPr="009842A5">
              <w:rPr>
                <w:b/>
              </w:rPr>
              <w:t xml:space="preserve">Description </w:t>
            </w:r>
          </w:p>
        </w:tc>
        <w:tc>
          <w:tcPr>
            <w:tcW w:w="2304" w:type="dxa"/>
          </w:tcPr>
          <w:p w14:paraId="0E4AE501" w14:textId="77777777" w:rsidR="007E03B8" w:rsidRPr="009842A5" w:rsidRDefault="00DA26A2">
            <w:pPr>
              <w:pStyle w:val="Tabletext"/>
              <w:jc w:val="center"/>
              <w:rPr>
                <w:b/>
              </w:rPr>
            </w:pPr>
            <w:r w:rsidRPr="009842A5">
              <w:rPr>
                <w:b/>
              </w:rPr>
              <w:t>Author</w:t>
            </w:r>
          </w:p>
        </w:tc>
      </w:tr>
      <w:tr w:rsidR="007E03B8" w:rsidRPr="009842A5" w14:paraId="13539056" w14:textId="77777777">
        <w:tc>
          <w:tcPr>
            <w:tcW w:w="2304" w:type="dxa"/>
          </w:tcPr>
          <w:p w14:paraId="36798571" w14:textId="77777777" w:rsidR="007E03B8" w:rsidRPr="009842A5" w:rsidRDefault="007E03B8">
            <w:pPr>
              <w:pStyle w:val="Tabletext"/>
            </w:pPr>
          </w:p>
        </w:tc>
        <w:tc>
          <w:tcPr>
            <w:tcW w:w="1152" w:type="dxa"/>
          </w:tcPr>
          <w:p w14:paraId="6F010F53" w14:textId="77777777" w:rsidR="007E03B8" w:rsidRPr="009842A5" w:rsidRDefault="007E03B8">
            <w:pPr>
              <w:pStyle w:val="Tabletext"/>
            </w:pPr>
          </w:p>
        </w:tc>
        <w:tc>
          <w:tcPr>
            <w:tcW w:w="3744" w:type="dxa"/>
          </w:tcPr>
          <w:p w14:paraId="16B5C3BD" w14:textId="77777777" w:rsidR="007E03B8" w:rsidRPr="009842A5" w:rsidRDefault="007E03B8" w:rsidP="00705B2A">
            <w:pPr>
              <w:pStyle w:val="Tabletext"/>
              <w:jc w:val="left"/>
            </w:pPr>
          </w:p>
        </w:tc>
        <w:tc>
          <w:tcPr>
            <w:tcW w:w="2304" w:type="dxa"/>
          </w:tcPr>
          <w:p w14:paraId="5622E261" w14:textId="77777777" w:rsidR="007E03B8" w:rsidRPr="009842A5" w:rsidRDefault="007E03B8" w:rsidP="00C76732">
            <w:pPr>
              <w:pStyle w:val="Tabletext"/>
              <w:rPr>
                <w:lang w:val="el-GR"/>
              </w:rPr>
            </w:pPr>
          </w:p>
        </w:tc>
      </w:tr>
    </w:tbl>
    <w:p w14:paraId="07D4F8B4" w14:textId="77777777" w:rsidR="007E03B8" w:rsidRPr="00DA26A2" w:rsidRDefault="007E03B8">
      <w:pPr>
        <w:rPr>
          <w:lang w:val="el-GR"/>
        </w:rPr>
      </w:pPr>
    </w:p>
    <w:p w14:paraId="1055D37B" w14:textId="11313CA7" w:rsidR="006A4008" w:rsidRDefault="00A3225B" w:rsidP="006A4008">
      <w:pPr>
        <w:pStyle w:val="1"/>
      </w:pPr>
      <w:r>
        <w:br w:type="page"/>
      </w:r>
      <w:r w:rsidR="00374592">
        <w:lastRenderedPageBreak/>
        <w:t>Summary</w:t>
      </w:r>
    </w:p>
    <w:p w14:paraId="7BAC305C" w14:textId="6CCE8808" w:rsidR="00650985" w:rsidRDefault="00446202" w:rsidP="00650985">
      <w:pPr>
        <w:rPr>
          <w:rStyle w:val="afe"/>
        </w:rPr>
      </w:pPr>
      <w:bookmarkStart w:id="0" w:name="_Toc474157113"/>
      <w:r w:rsidRPr="00446202">
        <w:rPr>
          <w:b/>
          <w:bCs/>
          <w:i/>
          <w:iCs/>
          <w:color w:val="622423"/>
        </w:rPr>
        <w:t>The objective of this project is to develop an online social bookstore application that allows individuals to exchange used books for free</w:t>
      </w:r>
      <w:r w:rsidR="00650985" w:rsidRPr="00BA6DFF">
        <w:rPr>
          <w:rStyle w:val="afe"/>
        </w:rPr>
        <w:t>. The objective was to be fulfilled using a Scrum approach to resolve organizational issues and technologies such as the Spring Boot Framework and MySQL to satisfy functional requirements. Non-functional requirements were specified in the form of design quality and best coding practices. Incomplete class diagrams describing the application architecture was the starting point. Testing was also among the requirements.</w:t>
      </w:r>
    </w:p>
    <w:p w14:paraId="19F4BB44" w14:textId="7B946984" w:rsidR="00446202" w:rsidRDefault="001D4F12" w:rsidP="00650985">
      <w:pPr>
        <w:rPr>
          <w:rStyle w:val="afe"/>
        </w:rPr>
      </w:pPr>
      <w:r w:rsidRPr="001D4F12">
        <w:rPr>
          <w:rStyle w:val="afe"/>
          <w:bCs w:val="0"/>
          <w:iCs w:val="0"/>
          <w:noProof/>
        </w:rPr>
        <w:pict w14:anchorId="4AA07339">
          <v:shape id="Εικόνα 1" o:spid="_x0000_i1026" type="#_x0000_t75" style="width:467.7pt;height:333.7pt;visibility:visible;mso-wrap-style:square">
            <v:imagedata r:id="rId10" o:title=""/>
          </v:shape>
        </w:pict>
      </w:r>
    </w:p>
    <w:p w14:paraId="4CD395BD" w14:textId="4CFCDE68" w:rsidR="00446202" w:rsidRPr="00BA6DFF" w:rsidRDefault="00446202" w:rsidP="00650985">
      <w:pPr>
        <w:rPr>
          <w:rStyle w:val="afe"/>
        </w:rPr>
      </w:pPr>
      <w:r w:rsidRPr="00446202">
        <w:rPr>
          <w:rStyle w:val="afe"/>
        </w:rPr>
        <w:t xml:space="preserve">This document provides information concerning the 4 sprints of development for the Courses Web App. The development process has also been documented under the description of each commit on GitHub. </w:t>
      </w:r>
    </w:p>
    <w:p w14:paraId="57C29B79" w14:textId="77777777" w:rsidR="007E03B8" w:rsidRPr="00705B2A" w:rsidRDefault="00DA26A2" w:rsidP="00705B2A">
      <w:pPr>
        <w:pStyle w:val="2"/>
      </w:pPr>
      <w:bookmarkStart w:id="1" w:name="_Toc474157114"/>
      <w:bookmarkEnd w:id="0"/>
      <w:r w:rsidRPr="00705B2A">
        <w:t>Document Structure</w:t>
      </w:r>
      <w:bookmarkEnd w:id="1"/>
      <w:r w:rsidR="00BC25FE" w:rsidRPr="00705B2A">
        <w:t xml:space="preserve">   </w:t>
      </w:r>
    </w:p>
    <w:p w14:paraId="5FD366E4" w14:textId="77777777" w:rsidR="00E72555" w:rsidRDefault="00753998" w:rsidP="00753998">
      <w:r>
        <w:t>The rest of this docume</w:t>
      </w:r>
      <w:r w:rsidR="00E72555">
        <w:t xml:space="preserve">nt is structured as follows. </w:t>
      </w:r>
      <w:r>
        <w:t xml:space="preserve">Section 2 </w:t>
      </w:r>
      <w:r w:rsidR="00F4329D">
        <w:t>describes out Scrum team and specifies the this Sprint's backlog</w:t>
      </w:r>
      <w:r w:rsidR="00E72555">
        <w:t xml:space="preserve">. Section 3 specifies the main design concepts for </w:t>
      </w:r>
      <w:r w:rsidR="0079222F">
        <w:t>this</w:t>
      </w:r>
      <w:r w:rsidR="00E72555">
        <w:t xml:space="preserve"> release of the project.  </w:t>
      </w:r>
    </w:p>
    <w:p w14:paraId="4C1F3549" w14:textId="77777777" w:rsidR="00F112B3" w:rsidRDefault="00F4329D" w:rsidP="00E72555">
      <w:pPr>
        <w:pStyle w:val="1"/>
      </w:pPr>
      <w:r>
        <w:lastRenderedPageBreak/>
        <w:t>Scrum team and Sprint Backlog</w:t>
      </w:r>
    </w:p>
    <w:p w14:paraId="644C000B" w14:textId="77777777" w:rsidR="00E72555" w:rsidRDefault="00F4329D" w:rsidP="00E72555">
      <w:pPr>
        <w:pStyle w:val="2"/>
      </w:pPr>
      <w:r>
        <w:t>Scrum team</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2"/>
        <w:gridCol w:w="7204"/>
      </w:tblGrid>
      <w:tr w:rsidR="00E72555" w:rsidRPr="005847E2" w14:paraId="6F5A05C7" w14:textId="77777777" w:rsidTr="00BC4FFF">
        <w:trPr>
          <w:trHeight w:val="498"/>
        </w:trPr>
        <w:tc>
          <w:tcPr>
            <w:tcW w:w="1652" w:type="dxa"/>
          </w:tcPr>
          <w:p w14:paraId="52AA8D9F" w14:textId="77777777" w:rsidR="00E72555" w:rsidRPr="00583C04" w:rsidRDefault="00F4329D" w:rsidP="00250E4D">
            <w:pPr>
              <w:pStyle w:val="aa"/>
              <w:ind w:left="0"/>
              <w:jc w:val="center"/>
              <w:rPr>
                <w:b/>
              </w:rPr>
            </w:pPr>
            <w:r>
              <w:rPr>
                <w:b/>
              </w:rPr>
              <w:t xml:space="preserve">Product </w:t>
            </w:r>
            <w:r w:rsidR="00250E4D">
              <w:rPr>
                <w:b/>
              </w:rPr>
              <w:t>Owner</w:t>
            </w:r>
          </w:p>
        </w:tc>
        <w:tc>
          <w:tcPr>
            <w:tcW w:w="7204" w:type="dxa"/>
          </w:tcPr>
          <w:p w14:paraId="7407EE9D" w14:textId="123FCDD8" w:rsidR="00E72555" w:rsidRPr="00BC4FFF" w:rsidRDefault="00B92D49" w:rsidP="00BC4FFF">
            <w:pPr>
              <w:pStyle w:val="InfoBlue"/>
            </w:pPr>
            <w:r>
              <w:t xml:space="preserve">Ioannis </w:t>
            </w:r>
            <w:proofErr w:type="spellStart"/>
            <w:r>
              <w:t>Tsochlas,Kostantinos</w:t>
            </w:r>
            <w:proofErr w:type="spellEnd"/>
            <w:r>
              <w:t xml:space="preserve"> </w:t>
            </w:r>
            <w:proofErr w:type="spellStart"/>
            <w:r>
              <w:t>Lamaniakou,Swtirios</w:t>
            </w:r>
            <w:proofErr w:type="spellEnd"/>
            <w:r>
              <w:t xml:space="preserve"> </w:t>
            </w:r>
            <w:proofErr w:type="spellStart"/>
            <w:r>
              <w:t>Pasxalis</w:t>
            </w:r>
            <w:proofErr w:type="spellEnd"/>
          </w:p>
        </w:tc>
      </w:tr>
      <w:tr w:rsidR="00D14AB5" w:rsidRPr="005847E2" w14:paraId="4C52D6BE" w14:textId="77777777" w:rsidTr="00644DD3">
        <w:tc>
          <w:tcPr>
            <w:tcW w:w="1652" w:type="dxa"/>
          </w:tcPr>
          <w:p w14:paraId="6B9C9029" w14:textId="77777777" w:rsidR="00D14AB5" w:rsidRDefault="00250E4D" w:rsidP="00D14AB5">
            <w:pPr>
              <w:pStyle w:val="aa"/>
              <w:ind w:left="0"/>
              <w:jc w:val="center"/>
              <w:rPr>
                <w:b/>
              </w:rPr>
            </w:pPr>
            <w:r>
              <w:rPr>
                <w:b/>
              </w:rPr>
              <w:t>Scrum</w:t>
            </w:r>
            <w:r w:rsidR="00F4329D">
              <w:rPr>
                <w:b/>
              </w:rPr>
              <w:t xml:space="preserve"> Master</w:t>
            </w:r>
          </w:p>
        </w:tc>
        <w:tc>
          <w:tcPr>
            <w:tcW w:w="7204" w:type="dxa"/>
          </w:tcPr>
          <w:p w14:paraId="7053723F" w14:textId="3D2BB69A" w:rsidR="00D14AB5" w:rsidRPr="002A1330" w:rsidRDefault="00B92D49" w:rsidP="00BC4FFF">
            <w:pPr>
              <w:pStyle w:val="InfoBlue"/>
            </w:pPr>
            <w:r>
              <w:t xml:space="preserve">Ioannis </w:t>
            </w:r>
            <w:proofErr w:type="spellStart"/>
            <w:r>
              <w:t>Tsochlas</w:t>
            </w:r>
            <w:proofErr w:type="spellEnd"/>
          </w:p>
        </w:tc>
      </w:tr>
      <w:tr w:rsidR="00AA7C49" w:rsidRPr="005847E2" w14:paraId="65E6B92D" w14:textId="77777777" w:rsidTr="00644DD3">
        <w:tc>
          <w:tcPr>
            <w:tcW w:w="1652" w:type="dxa"/>
          </w:tcPr>
          <w:p w14:paraId="21051A9B" w14:textId="77777777" w:rsidR="00AA7C49" w:rsidRDefault="00F4329D" w:rsidP="003D53E7">
            <w:pPr>
              <w:pStyle w:val="aa"/>
              <w:ind w:left="0"/>
              <w:jc w:val="center"/>
              <w:rPr>
                <w:b/>
              </w:rPr>
            </w:pPr>
            <w:r>
              <w:rPr>
                <w:b/>
              </w:rPr>
              <w:t>Development Team</w:t>
            </w:r>
          </w:p>
        </w:tc>
        <w:tc>
          <w:tcPr>
            <w:tcW w:w="7204" w:type="dxa"/>
          </w:tcPr>
          <w:p w14:paraId="5BDA6F25" w14:textId="1F301984" w:rsidR="00AA7C49" w:rsidRPr="002A1330" w:rsidRDefault="00B92D49" w:rsidP="00BC4FFF">
            <w:pPr>
              <w:pStyle w:val="InfoBlue"/>
            </w:pPr>
            <w:r>
              <w:t xml:space="preserve">Ioannis </w:t>
            </w:r>
            <w:proofErr w:type="spellStart"/>
            <w:r>
              <w:t>Tsochlas,Kostantinos</w:t>
            </w:r>
            <w:proofErr w:type="spellEnd"/>
            <w:r>
              <w:t xml:space="preserve"> </w:t>
            </w:r>
            <w:proofErr w:type="spellStart"/>
            <w:r>
              <w:t>Lamaniakou,Swtirios</w:t>
            </w:r>
            <w:proofErr w:type="spellEnd"/>
            <w:r>
              <w:t xml:space="preserve"> </w:t>
            </w:r>
            <w:proofErr w:type="spellStart"/>
            <w:r>
              <w:t>Pasxalis</w:t>
            </w:r>
            <w:proofErr w:type="spellEnd"/>
          </w:p>
        </w:tc>
      </w:tr>
    </w:tbl>
    <w:p w14:paraId="5F5AF246" w14:textId="77777777" w:rsidR="009D16FB" w:rsidRDefault="009D16FB" w:rsidP="00E72555"/>
    <w:p w14:paraId="3F0D5C18" w14:textId="77777777" w:rsidR="00A40AE7" w:rsidRPr="00A40AE7" w:rsidRDefault="00F4329D" w:rsidP="00E72555">
      <w:pPr>
        <w:pStyle w:val="2"/>
      </w:pPr>
      <w:r>
        <w:t>Sprint</w:t>
      </w:r>
      <w:r w:rsidR="00AC284C">
        <w:t xml:space="preserve">s </w:t>
      </w:r>
    </w:p>
    <w:p w14:paraId="7E92D770" w14:textId="77777777" w:rsidR="00F4329D" w:rsidRDefault="00F4329D" w:rsidP="00A40AE7">
      <w:pPr>
        <w:rPr>
          <w:b/>
        </w:rPr>
      </w:pPr>
      <w:r w:rsidRPr="00F4329D">
        <w:rPr>
          <w:b/>
        </w:rPr>
        <w:t xml:space="preserve">&lt;List below the </w:t>
      </w:r>
      <w:r w:rsidR="00AC284C">
        <w:rPr>
          <w:b/>
        </w:rPr>
        <w:t xml:space="preserve">sprints that you performed and the </w:t>
      </w:r>
      <w:r w:rsidRPr="00F4329D">
        <w:rPr>
          <w:b/>
        </w:rPr>
        <w:t>user stories</w:t>
      </w:r>
      <w:r w:rsidR="00AC284C">
        <w:rPr>
          <w:b/>
        </w:rPr>
        <w:t xml:space="preserve"> that have been realized in each</w:t>
      </w:r>
      <w:r w:rsidRPr="00F4329D">
        <w:rPr>
          <w:b/>
        </w:rPr>
        <w:t xml:space="preserve"> Sprint&gt;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1406"/>
        <w:gridCol w:w="1560"/>
        <w:gridCol w:w="1842"/>
        <w:gridCol w:w="3798"/>
      </w:tblGrid>
      <w:tr w:rsidR="00AC284C" w:rsidRPr="001952AA" w14:paraId="4B3A5CC7" w14:textId="77777777" w:rsidTr="001952AA">
        <w:tc>
          <w:tcPr>
            <w:tcW w:w="970" w:type="dxa"/>
            <w:shd w:val="clear" w:color="auto" w:fill="C0504D"/>
          </w:tcPr>
          <w:p w14:paraId="625FD1E8" w14:textId="77777777" w:rsidR="00AC284C" w:rsidRPr="001952AA" w:rsidRDefault="00AC284C" w:rsidP="00A40AE7">
            <w:pPr>
              <w:rPr>
                <w:b/>
                <w:bCs/>
                <w:color w:val="FFFFFF"/>
              </w:rPr>
            </w:pPr>
            <w:r w:rsidRPr="001952AA">
              <w:rPr>
                <w:b/>
                <w:bCs/>
                <w:color w:val="FFFFFF"/>
              </w:rPr>
              <w:t>Sprint No</w:t>
            </w:r>
          </w:p>
        </w:tc>
        <w:tc>
          <w:tcPr>
            <w:tcW w:w="1406" w:type="dxa"/>
            <w:shd w:val="clear" w:color="auto" w:fill="C0504D"/>
          </w:tcPr>
          <w:p w14:paraId="1104929E" w14:textId="77777777" w:rsidR="00AC284C" w:rsidRPr="001952AA" w:rsidRDefault="00AC284C" w:rsidP="00A40AE7">
            <w:pPr>
              <w:rPr>
                <w:b/>
                <w:bCs/>
                <w:color w:val="FFFFFF"/>
              </w:rPr>
            </w:pPr>
            <w:r w:rsidRPr="001952AA">
              <w:rPr>
                <w:b/>
                <w:bCs/>
                <w:color w:val="FFFFFF"/>
              </w:rPr>
              <w:t>Begin Date</w:t>
            </w:r>
          </w:p>
        </w:tc>
        <w:tc>
          <w:tcPr>
            <w:tcW w:w="1560" w:type="dxa"/>
            <w:shd w:val="clear" w:color="auto" w:fill="C0504D"/>
          </w:tcPr>
          <w:p w14:paraId="777968FF" w14:textId="77777777" w:rsidR="00AC284C" w:rsidRPr="001952AA" w:rsidRDefault="00AC284C" w:rsidP="00A40AE7">
            <w:pPr>
              <w:rPr>
                <w:b/>
                <w:bCs/>
                <w:color w:val="FFFFFF"/>
              </w:rPr>
            </w:pPr>
            <w:r w:rsidRPr="001952AA">
              <w:rPr>
                <w:b/>
                <w:bCs/>
                <w:color w:val="FFFFFF"/>
              </w:rPr>
              <w:t>End Date</w:t>
            </w:r>
          </w:p>
        </w:tc>
        <w:tc>
          <w:tcPr>
            <w:tcW w:w="1842" w:type="dxa"/>
            <w:shd w:val="clear" w:color="auto" w:fill="C0504D"/>
          </w:tcPr>
          <w:p w14:paraId="07BE0849" w14:textId="77777777" w:rsidR="00AC284C" w:rsidRPr="001952AA" w:rsidRDefault="00AC284C" w:rsidP="00A40AE7">
            <w:pPr>
              <w:rPr>
                <w:b/>
                <w:bCs/>
                <w:color w:val="FFFFFF"/>
              </w:rPr>
            </w:pPr>
            <w:r w:rsidRPr="001952AA">
              <w:rPr>
                <w:b/>
                <w:bCs/>
                <w:color w:val="FFFFFF"/>
              </w:rPr>
              <w:t>Number of weeks</w:t>
            </w:r>
          </w:p>
        </w:tc>
        <w:tc>
          <w:tcPr>
            <w:tcW w:w="3798" w:type="dxa"/>
            <w:shd w:val="clear" w:color="auto" w:fill="C0504D"/>
          </w:tcPr>
          <w:p w14:paraId="20507F8F" w14:textId="77777777" w:rsidR="00AC284C" w:rsidRPr="001952AA" w:rsidRDefault="00AC284C" w:rsidP="00A40AE7">
            <w:pPr>
              <w:rPr>
                <w:b/>
                <w:bCs/>
                <w:color w:val="FFFFFF"/>
              </w:rPr>
            </w:pPr>
            <w:r w:rsidRPr="001952AA">
              <w:rPr>
                <w:b/>
                <w:bCs/>
                <w:color w:val="FFFFFF"/>
              </w:rPr>
              <w:t>User stories</w:t>
            </w:r>
          </w:p>
        </w:tc>
      </w:tr>
      <w:tr w:rsidR="00AC284C" w:rsidRPr="001952AA" w14:paraId="06153918" w14:textId="77777777" w:rsidTr="001952AA">
        <w:tc>
          <w:tcPr>
            <w:tcW w:w="970" w:type="dxa"/>
            <w:tcBorders>
              <w:top w:val="single" w:sz="8" w:space="0" w:color="C0504D"/>
              <w:left w:val="single" w:sz="8" w:space="0" w:color="C0504D"/>
              <w:bottom w:val="single" w:sz="8" w:space="0" w:color="C0504D"/>
            </w:tcBorders>
          </w:tcPr>
          <w:p w14:paraId="1906113E" w14:textId="7ACE9E92" w:rsidR="00AC284C" w:rsidRPr="001952AA" w:rsidRDefault="00B92D49" w:rsidP="00B92D49">
            <w:pPr>
              <w:tabs>
                <w:tab w:val="left" w:pos="676"/>
              </w:tabs>
              <w:jc w:val="center"/>
              <w:rPr>
                <w:b/>
                <w:bCs/>
              </w:rPr>
            </w:pPr>
            <w:r>
              <w:rPr>
                <w:b/>
                <w:bCs/>
              </w:rPr>
              <w:t>0</w:t>
            </w:r>
          </w:p>
        </w:tc>
        <w:tc>
          <w:tcPr>
            <w:tcW w:w="1406" w:type="dxa"/>
            <w:tcBorders>
              <w:top w:val="single" w:sz="8" w:space="0" w:color="C0504D"/>
              <w:bottom w:val="single" w:sz="8" w:space="0" w:color="C0504D"/>
            </w:tcBorders>
          </w:tcPr>
          <w:p w14:paraId="18D02DED" w14:textId="0CFCCE51" w:rsidR="00AC284C" w:rsidRPr="001952AA" w:rsidRDefault="00B92D49" w:rsidP="00B92D49">
            <w:pPr>
              <w:jc w:val="center"/>
              <w:rPr>
                <w:b/>
              </w:rPr>
            </w:pPr>
            <w:r>
              <w:rPr>
                <w:b/>
              </w:rPr>
              <w:t>25 Feb</w:t>
            </w:r>
          </w:p>
        </w:tc>
        <w:tc>
          <w:tcPr>
            <w:tcW w:w="1560" w:type="dxa"/>
            <w:tcBorders>
              <w:top w:val="single" w:sz="8" w:space="0" w:color="C0504D"/>
              <w:bottom w:val="single" w:sz="8" w:space="0" w:color="C0504D"/>
            </w:tcBorders>
          </w:tcPr>
          <w:p w14:paraId="057E8BA2" w14:textId="192A23B7" w:rsidR="00AC284C" w:rsidRPr="001952AA" w:rsidRDefault="00B92D49" w:rsidP="00B92D49">
            <w:pPr>
              <w:jc w:val="center"/>
              <w:rPr>
                <w:b/>
              </w:rPr>
            </w:pPr>
            <w:r w:rsidRPr="00B92D49">
              <w:rPr>
                <w:b/>
              </w:rPr>
              <w:t>16 Mar</w:t>
            </w:r>
          </w:p>
        </w:tc>
        <w:tc>
          <w:tcPr>
            <w:tcW w:w="1842" w:type="dxa"/>
            <w:tcBorders>
              <w:top w:val="single" w:sz="8" w:space="0" w:color="C0504D"/>
              <w:bottom w:val="single" w:sz="8" w:space="0" w:color="C0504D"/>
            </w:tcBorders>
          </w:tcPr>
          <w:p w14:paraId="62BF719C" w14:textId="2793E1E7" w:rsidR="00AC284C" w:rsidRPr="001952AA" w:rsidRDefault="00B92D49" w:rsidP="00B92D49">
            <w:pPr>
              <w:jc w:val="center"/>
              <w:rPr>
                <w:b/>
              </w:rPr>
            </w:pPr>
            <w:r>
              <w:rPr>
                <w:b/>
              </w:rPr>
              <w:t>3</w:t>
            </w:r>
          </w:p>
        </w:tc>
        <w:tc>
          <w:tcPr>
            <w:tcW w:w="3798" w:type="dxa"/>
            <w:tcBorders>
              <w:top w:val="single" w:sz="8" w:space="0" w:color="C0504D"/>
              <w:bottom w:val="single" w:sz="8" w:space="0" w:color="C0504D"/>
              <w:right w:val="single" w:sz="8" w:space="0" w:color="C0504D"/>
            </w:tcBorders>
          </w:tcPr>
          <w:p w14:paraId="65764A82" w14:textId="1E022CC7" w:rsidR="00AC284C" w:rsidRPr="001952AA" w:rsidRDefault="00B92D49" w:rsidP="00B92D49">
            <w:pPr>
              <w:jc w:val="center"/>
              <w:rPr>
                <w:b/>
              </w:rPr>
            </w:pPr>
            <w:r>
              <w:rPr>
                <w:b/>
              </w:rPr>
              <w:t>Preparation*</w:t>
            </w:r>
          </w:p>
        </w:tc>
      </w:tr>
      <w:tr w:rsidR="00AC284C" w:rsidRPr="001952AA" w14:paraId="23A87D14" w14:textId="77777777" w:rsidTr="001952AA">
        <w:tc>
          <w:tcPr>
            <w:tcW w:w="970" w:type="dxa"/>
          </w:tcPr>
          <w:p w14:paraId="773BF55A" w14:textId="7F46CE8A" w:rsidR="00AC284C" w:rsidRPr="001952AA" w:rsidRDefault="00B92D49" w:rsidP="00B92D49">
            <w:pPr>
              <w:jc w:val="center"/>
              <w:rPr>
                <w:b/>
                <w:bCs/>
              </w:rPr>
            </w:pPr>
            <w:r>
              <w:rPr>
                <w:b/>
                <w:bCs/>
              </w:rPr>
              <w:t>1</w:t>
            </w:r>
          </w:p>
        </w:tc>
        <w:tc>
          <w:tcPr>
            <w:tcW w:w="1406" w:type="dxa"/>
          </w:tcPr>
          <w:p w14:paraId="52408145" w14:textId="7C4A0285" w:rsidR="00AC284C" w:rsidRPr="001952AA" w:rsidRDefault="00B92D49" w:rsidP="00B92D49">
            <w:pPr>
              <w:jc w:val="center"/>
              <w:rPr>
                <w:b/>
              </w:rPr>
            </w:pPr>
            <w:r>
              <w:rPr>
                <w:b/>
              </w:rPr>
              <w:t>17 Mar</w:t>
            </w:r>
          </w:p>
        </w:tc>
        <w:tc>
          <w:tcPr>
            <w:tcW w:w="1560" w:type="dxa"/>
          </w:tcPr>
          <w:p w14:paraId="0FAC0C69" w14:textId="77777777" w:rsidR="00AC284C" w:rsidRPr="001952AA" w:rsidRDefault="00AC284C" w:rsidP="00A40AE7">
            <w:pPr>
              <w:rPr>
                <w:b/>
              </w:rPr>
            </w:pPr>
          </w:p>
        </w:tc>
        <w:tc>
          <w:tcPr>
            <w:tcW w:w="1842" w:type="dxa"/>
          </w:tcPr>
          <w:p w14:paraId="5664D18A" w14:textId="77777777" w:rsidR="00AC284C" w:rsidRPr="001952AA" w:rsidRDefault="00AC284C" w:rsidP="00A40AE7">
            <w:pPr>
              <w:rPr>
                <w:b/>
              </w:rPr>
            </w:pPr>
          </w:p>
        </w:tc>
        <w:tc>
          <w:tcPr>
            <w:tcW w:w="3798" w:type="dxa"/>
          </w:tcPr>
          <w:p w14:paraId="74C77A37" w14:textId="58CCBACC" w:rsidR="00AC284C" w:rsidRPr="001952AA" w:rsidRDefault="00B92D49" w:rsidP="00B92D49">
            <w:pPr>
              <w:jc w:val="center"/>
              <w:rPr>
                <w:b/>
              </w:rPr>
            </w:pPr>
            <w:r w:rsidRPr="00B92D49">
              <w:rPr>
                <w:b/>
              </w:rPr>
              <w:t>User stories (US1 till US</w:t>
            </w:r>
            <w:r w:rsidR="006209C4">
              <w:rPr>
                <w:b/>
              </w:rPr>
              <w:t>4</w:t>
            </w:r>
            <w:r w:rsidRPr="00B92D49">
              <w:rPr>
                <w:b/>
              </w:rPr>
              <w:t>)</w:t>
            </w:r>
          </w:p>
        </w:tc>
      </w:tr>
      <w:tr w:rsidR="00AC284C" w:rsidRPr="001952AA" w14:paraId="4D782F49" w14:textId="77777777" w:rsidTr="001952AA">
        <w:tc>
          <w:tcPr>
            <w:tcW w:w="970" w:type="dxa"/>
            <w:tcBorders>
              <w:top w:val="single" w:sz="8" w:space="0" w:color="C0504D"/>
              <w:left w:val="single" w:sz="8" w:space="0" w:color="C0504D"/>
              <w:bottom w:val="single" w:sz="8" w:space="0" w:color="C0504D"/>
            </w:tcBorders>
          </w:tcPr>
          <w:p w14:paraId="11D32DBA" w14:textId="77777777" w:rsidR="00AC284C" w:rsidRPr="001952AA" w:rsidRDefault="00AC284C" w:rsidP="00A40AE7">
            <w:pPr>
              <w:rPr>
                <w:b/>
                <w:bCs/>
              </w:rPr>
            </w:pPr>
          </w:p>
        </w:tc>
        <w:tc>
          <w:tcPr>
            <w:tcW w:w="1406" w:type="dxa"/>
            <w:tcBorders>
              <w:top w:val="single" w:sz="8" w:space="0" w:color="C0504D"/>
              <w:bottom w:val="single" w:sz="8" w:space="0" w:color="C0504D"/>
            </w:tcBorders>
          </w:tcPr>
          <w:p w14:paraId="6D8DFAA8" w14:textId="77777777" w:rsidR="00AC284C" w:rsidRPr="001952AA" w:rsidRDefault="00AC284C" w:rsidP="00A40AE7">
            <w:pPr>
              <w:rPr>
                <w:b/>
              </w:rPr>
            </w:pPr>
          </w:p>
        </w:tc>
        <w:tc>
          <w:tcPr>
            <w:tcW w:w="1560" w:type="dxa"/>
            <w:tcBorders>
              <w:top w:val="single" w:sz="8" w:space="0" w:color="C0504D"/>
              <w:bottom w:val="single" w:sz="8" w:space="0" w:color="C0504D"/>
            </w:tcBorders>
          </w:tcPr>
          <w:p w14:paraId="7AD5E0CF" w14:textId="77777777" w:rsidR="00AC284C" w:rsidRPr="001952AA" w:rsidRDefault="00AC284C" w:rsidP="00A40AE7">
            <w:pPr>
              <w:rPr>
                <w:b/>
              </w:rPr>
            </w:pPr>
          </w:p>
        </w:tc>
        <w:tc>
          <w:tcPr>
            <w:tcW w:w="1842" w:type="dxa"/>
            <w:tcBorders>
              <w:top w:val="single" w:sz="8" w:space="0" w:color="C0504D"/>
              <w:bottom w:val="single" w:sz="8" w:space="0" w:color="C0504D"/>
            </w:tcBorders>
          </w:tcPr>
          <w:p w14:paraId="7A1E670C" w14:textId="77777777" w:rsidR="00AC284C" w:rsidRPr="001952AA" w:rsidRDefault="00AC284C" w:rsidP="00A40AE7">
            <w:pPr>
              <w:rPr>
                <w:b/>
              </w:rPr>
            </w:pPr>
          </w:p>
        </w:tc>
        <w:tc>
          <w:tcPr>
            <w:tcW w:w="3798" w:type="dxa"/>
            <w:tcBorders>
              <w:top w:val="single" w:sz="8" w:space="0" w:color="C0504D"/>
              <w:bottom w:val="single" w:sz="8" w:space="0" w:color="C0504D"/>
              <w:right w:val="single" w:sz="8" w:space="0" w:color="C0504D"/>
            </w:tcBorders>
          </w:tcPr>
          <w:p w14:paraId="7B642F51" w14:textId="77777777" w:rsidR="00AC284C" w:rsidRPr="001952AA" w:rsidRDefault="00AC284C" w:rsidP="00A40AE7">
            <w:pPr>
              <w:rPr>
                <w:b/>
              </w:rPr>
            </w:pPr>
          </w:p>
        </w:tc>
      </w:tr>
      <w:tr w:rsidR="00AC284C" w:rsidRPr="001952AA" w14:paraId="410CF8BE" w14:textId="77777777" w:rsidTr="001952AA">
        <w:tc>
          <w:tcPr>
            <w:tcW w:w="970" w:type="dxa"/>
          </w:tcPr>
          <w:p w14:paraId="16BADCE9" w14:textId="77777777" w:rsidR="00AC284C" w:rsidRPr="001952AA" w:rsidRDefault="00AC284C" w:rsidP="00A40AE7">
            <w:pPr>
              <w:rPr>
                <w:b/>
                <w:bCs/>
              </w:rPr>
            </w:pPr>
          </w:p>
        </w:tc>
        <w:tc>
          <w:tcPr>
            <w:tcW w:w="1406" w:type="dxa"/>
          </w:tcPr>
          <w:p w14:paraId="19B9A4DF" w14:textId="77777777" w:rsidR="00AC284C" w:rsidRPr="001952AA" w:rsidRDefault="00AC284C" w:rsidP="00A40AE7">
            <w:pPr>
              <w:rPr>
                <w:b/>
              </w:rPr>
            </w:pPr>
          </w:p>
        </w:tc>
        <w:tc>
          <w:tcPr>
            <w:tcW w:w="1560" w:type="dxa"/>
          </w:tcPr>
          <w:p w14:paraId="01F6CAC5" w14:textId="77777777" w:rsidR="00AC284C" w:rsidRPr="001952AA" w:rsidRDefault="00AC284C" w:rsidP="00A40AE7">
            <w:pPr>
              <w:rPr>
                <w:b/>
              </w:rPr>
            </w:pPr>
          </w:p>
        </w:tc>
        <w:tc>
          <w:tcPr>
            <w:tcW w:w="1842" w:type="dxa"/>
          </w:tcPr>
          <w:p w14:paraId="73CD8D2D" w14:textId="77777777" w:rsidR="00AC284C" w:rsidRPr="001952AA" w:rsidRDefault="00AC284C" w:rsidP="00A40AE7">
            <w:pPr>
              <w:rPr>
                <w:b/>
              </w:rPr>
            </w:pPr>
          </w:p>
        </w:tc>
        <w:tc>
          <w:tcPr>
            <w:tcW w:w="3798" w:type="dxa"/>
          </w:tcPr>
          <w:p w14:paraId="2FADFE99" w14:textId="76D20C3A" w:rsidR="00AC284C" w:rsidRPr="001952AA" w:rsidRDefault="00594427" w:rsidP="00594427">
            <w:pPr>
              <w:jc w:val="center"/>
              <w:rPr>
                <w:b/>
              </w:rPr>
            </w:pPr>
            <w:r w:rsidRPr="006834A0">
              <w:rPr>
                <w:b/>
                <w:bCs/>
              </w:rPr>
              <w:t>*</w:t>
            </w:r>
            <w:r w:rsidRPr="008940C6">
              <w:rPr>
                <w:b/>
                <w:bCs/>
                <w:u w:val="single"/>
              </w:rPr>
              <w:t>Presentation</w:t>
            </w:r>
          </w:p>
        </w:tc>
      </w:tr>
    </w:tbl>
    <w:p w14:paraId="3EB96F95" w14:textId="77777777" w:rsidR="004B1A39" w:rsidRDefault="004B1A39" w:rsidP="00A40AE7">
      <w:pPr>
        <w:rPr>
          <w:b/>
          <w:bCs/>
        </w:rPr>
      </w:pPr>
    </w:p>
    <w:p w14:paraId="1AF4648E" w14:textId="77777777" w:rsidR="004B1A39" w:rsidRDefault="004B1A39" w:rsidP="00A40AE7">
      <w:pPr>
        <w:rPr>
          <w:b/>
          <w:bCs/>
        </w:rPr>
      </w:pPr>
    </w:p>
    <w:p w14:paraId="29AF5D9A" w14:textId="426AEC34" w:rsidR="00AC284C" w:rsidRDefault="00B92D49" w:rsidP="00A40AE7">
      <w:r>
        <w:rPr>
          <w:b/>
          <w:bCs/>
        </w:rPr>
        <w:t>*</w:t>
      </w:r>
      <w:r w:rsidRPr="00B92D49">
        <w:rPr>
          <w:b/>
          <w:bCs/>
          <w:u w:val="single"/>
        </w:rPr>
        <w:t>Preparation</w:t>
      </w:r>
      <w:r w:rsidRPr="00B92D49">
        <w:rPr>
          <w:u w:val="single"/>
        </w:rPr>
        <w:t xml:space="preserve"> </w:t>
      </w:r>
      <w:r>
        <w:t>refers to tasks revolving around familiarization with new technologies such as Spring, Spring boot, MySQL Workbench, as well as building mock projects and a functional application prototype. The following preparation tasks were completed in the first sprint</w:t>
      </w:r>
    </w:p>
    <w:p w14:paraId="07284640" w14:textId="77777777" w:rsidR="00B92D49" w:rsidRPr="00B92D49" w:rsidRDefault="00B92D49" w:rsidP="00B92D49">
      <w:pPr>
        <w:numPr>
          <w:ilvl w:val="0"/>
          <w:numId w:val="7"/>
        </w:numPr>
        <w:rPr>
          <w:b/>
        </w:rPr>
      </w:pPr>
      <w:r>
        <w:t>Setup MySQL</w:t>
      </w:r>
    </w:p>
    <w:p w14:paraId="22CC8D0F" w14:textId="77777777" w:rsidR="00B92D49" w:rsidRPr="00B92D49" w:rsidRDefault="00B92D49" w:rsidP="00B92D49">
      <w:pPr>
        <w:numPr>
          <w:ilvl w:val="0"/>
          <w:numId w:val="7"/>
        </w:numPr>
        <w:rPr>
          <w:b/>
        </w:rPr>
      </w:pPr>
      <w:r>
        <w:t>Study Spring, Spring Boot, Maven Project Architecture</w:t>
      </w:r>
    </w:p>
    <w:p w14:paraId="4535203C" w14:textId="338B3A42" w:rsidR="00B92D49" w:rsidRPr="00F36A36" w:rsidRDefault="00B92D49" w:rsidP="00B92D49">
      <w:pPr>
        <w:numPr>
          <w:ilvl w:val="0"/>
          <w:numId w:val="7"/>
        </w:numPr>
        <w:rPr>
          <w:b/>
        </w:rPr>
      </w:pPr>
      <w:r>
        <w:t xml:space="preserve"> Setup Application Architecture</w:t>
      </w:r>
    </w:p>
    <w:p w14:paraId="43AD6C2F" w14:textId="77777777" w:rsidR="004B1A39" w:rsidRDefault="004B1A39" w:rsidP="006834A0">
      <w:pPr>
        <w:rPr>
          <w:b/>
          <w:bCs/>
        </w:rPr>
      </w:pPr>
    </w:p>
    <w:p w14:paraId="3A7C89DE" w14:textId="77777777" w:rsidR="004B1A39" w:rsidRDefault="004B1A39" w:rsidP="006834A0">
      <w:pPr>
        <w:rPr>
          <w:b/>
          <w:bCs/>
        </w:rPr>
      </w:pPr>
    </w:p>
    <w:p w14:paraId="2306382A" w14:textId="6EDA3197" w:rsidR="006834A0" w:rsidRDefault="008940C6" w:rsidP="006834A0">
      <w:pPr>
        <w:rPr>
          <w:lang w:val="el-GR"/>
        </w:rPr>
      </w:pPr>
      <w:r w:rsidRPr="006834A0">
        <w:rPr>
          <w:b/>
          <w:bCs/>
        </w:rPr>
        <w:lastRenderedPageBreak/>
        <w:t>*</w:t>
      </w:r>
      <w:r w:rsidR="00F36A36" w:rsidRPr="008940C6">
        <w:rPr>
          <w:b/>
          <w:bCs/>
          <w:u w:val="single"/>
        </w:rPr>
        <w:t>Presentation</w:t>
      </w:r>
      <w:r w:rsidR="00F36A36">
        <w:t xml:space="preserve"> refers to tasks revolving around the documentation and presentation of the application. The following presentation tasks were completed in the 4th sprint: </w:t>
      </w:r>
    </w:p>
    <w:p w14:paraId="448B4B64" w14:textId="1B7A4A47" w:rsidR="00F36A36" w:rsidRPr="006834A0" w:rsidRDefault="000E2012" w:rsidP="006834A0">
      <w:pPr>
        <w:numPr>
          <w:ilvl w:val="0"/>
          <w:numId w:val="10"/>
        </w:numPr>
      </w:pPr>
      <w:r>
        <w:t>Complete the</w:t>
      </w:r>
      <w:r w:rsidR="00F36A36">
        <w:t xml:space="preserve"> report (includes: CRC cards, UML package and class diagrams, database schema)</w:t>
      </w:r>
    </w:p>
    <w:p w14:paraId="310A574E" w14:textId="60ED730B" w:rsidR="00F36A36" w:rsidRDefault="00F36A36" w:rsidP="006834A0">
      <w:pPr>
        <w:numPr>
          <w:ilvl w:val="0"/>
          <w:numId w:val="10"/>
        </w:numPr>
        <w:rPr>
          <w:lang w:val="el-GR"/>
        </w:rPr>
      </w:pPr>
      <w:r>
        <w:t>Write GitHub Readme</w:t>
      </w:r>
    </w:p>
    <w:p w14:paraId="5B6DC7AE" w14:textId="0D703E1D" w:rsidR="008940C6" w:rsidRDefault="00F36A36" w:rsidP="006834A0">
      <w:pPr>
        <w:numPr>
          <w:ilvl w:val="0"/>
          <w:numId w:val="10"/>
        </w:numPr>
        <w:rPr>
          <w:lang w:val="el-GR"/>
        </w:rPr>
      </w:pPr>
      <w:r>
        <w:t xml:space="preserve">Prepare Demo Video </w:t>
      </w:r>
    </w:p>
    <w:p w14:paraId="0D8B7BC0" w14:textId="77777777" w:rsidR="008940C6" w:rsidRDefault="00F36A36" w:rsidP="00F36A36">
      <w:pPr>
        <w:rPr>
          <w:lang w:val="el-GR"/>
        </w:rPr>
      </w:pPr>
      <w:r>
        <w:t xml:space="preserve">Regarding the implementation of the user stories, each one was split into a checklist of 4 items: </w:t>
      </w:r>
    </w:p>
    <w:p w14:paraId="05070CDF" w14:textId="5BDDC4E1" w:rsidR="008940C6" w:rsidRPr="006834A0" w:rsidRDefault="00F36A36" w:rsidP="006834A0">
      <w:pPr>
        <w:numPr>
          <w:ilvl w:val="0"/>
          <w:numId w:val="11"/>
        </w:numPr>
      </w:pPr>
      <w:r>
        <w:t xml:space="preserve">UI Design – HTML Styling </w:t>
      </w:r>
    </w:p>
    <w:p w14:paraId="6EB8B392" w14:textId="7A14BC30" w:rsidR="008940C6" w:rsidRPr="006834A0" w:rsidRDefault="00F36A36" w:rsidP="006834A0">
      <w:pPr>
        <w:numPr>
          <w:ilvl w:val="0"/>
          <w:numId w:val="11"/>
        </w:numPr>
      </w:pPr>
      <w:r>
        <w:t xml:space="preserve">Functionality Implementation </w:t>
      </w:r>
    </w:p>
    <w:p w14:paraId="790C0A08" w14:textId="2B67FC0C" w:rsidR="008940C6" w:rsidRPr="006834A0" w:rsidRDefault="00F36A36" w:rsidP="006834A0">
      <w:pPr>
        <w:numPr>
          <w:ilvl w:val="0"/>
          <w:numId w:val="11"/>
        </w:numPr>
      </w:pPr>
      <w:r>
        <w:t xml:space="preserve">Test (Validation) </w:t>
      </w:r>
    </w:p>
    <w:p w14:paraId="617A40CE" w14:textId="77777777" w:rsidR="006834A0" w:rsidRPr="006834A0" w:rsidRDefault="00F36A36" w:rsidP="006834A0">
      <w:pPr>
        <w:numPr>
          <w:ilvl w:val="0"/>
          <w:numId w:val="11"/>
        </w:numPr>
        <w:rPr>
          <w:b/>
        </w:rPr>
      </w:pPr>
      <w:r>
        <w:t xml:space="preserve">Use case </w:t>
      </w:r>
    </w:p>
    <w:p w14:paraId="796F3E68" w14:textId="0060E797" w:rsidR="00842564" w:rsidRPr="00842564" w:rsidRDefault="00F36A36" w:rsidP="006834A0">
      <w:r>
        <w:t>Once all 4 items of the checklist were completed, the user story was considered to be done.</w:t>
      </w:r>
    </w:p>
    <w:p w14:paraId="47A6A8D9" w14:textId="64C63527" w:rsidR="00C325BC" w:rsidRDefault="000303E0" w:rsidP="00F112B3">
      <w:pPr>
        <w:pStyle w:val="1"/>
      </w:pPr>
      <w:bookmarkStart w:id="2" w:name="_Toc474157119"/>
      <w:r>
        <w:t>BACKLOG - USER STORIES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000000" w14:paraId="37F63616" w14:textId="77777777">
        <w:trPr>
          <w:trHeight w:val="1061"/>
        </w:trPr>
        <w:tc>
          <w:tcPr>
            <w:tcW w:w="2394" w:type="dxa"/>
            <w:shd w:val="clear" w:color="auto" w:fill="80340D"/>
            <w:vAlign w:val="center"/>
          </w:tcPr>
          <w:p w14:paraId="0AA97570" w14:textId="252397F9" w:rsidR="00471F71" w:rsidRDefault="00172ECF">
            <w:pPr>
              <w:jc w:val="center"/>
              <w:rPr>
                <w:b/>
                <w:bCs/>
                <w:sz w:val="28"/>
                <w:szCs w:val="28"/>
              </w:rPr>
            </w:pPr>
            <w:r>
              <w:rPr>
                <w:b/>
                <w:bCs/>
                <w:sz w:val="28"/>
                <w:szCs w:val="28"/>
              </w:rPr>
              <w:t xml:space="preserve">ID </w:t>
            </w:r>
          </w:p>
        </w:tc>
        <w:tc>
          <w:tcPr>
            <w:tcW w:w="2394" w:type="dxa"/>
            <w:shd w:val="clear" w:color="auto" w:fill="80340D"/>
          </w:tcPr>
          <w:p w14:paraId="364FD574" w14:textId="77777777" w:rsidR="00172ECF" w:rsidRDefault="00172ECF">
            <w:pPr>
              <w:jc w:val="center"/>
              <w:rPr>
                <w:b/>
                <w:bCs/>
                <w:sz w:val="28"/>
                <w:szCs w:val="28"/>
              </w:rPr>
            </w:pPr>
            <w:r>
              <w:rPr>
                <w:b/>
                <w:bCs/>
                <w:sz w:val="28"/>
                <w:szCs w:val="28"/>
              </w:rPr>
              <w:t>AS A</w:t>
            </w:r>
          </w:p>
          <w:p w14:paraId="220AEEA1" w14:textId="2574AA03" w:rsidR="00471F71" w:rsidRDefault="00172ECF">
            <w:pPr>
              <w:jc w:val="center"/>
              <w:rPr>
                <w:b/>
                <w:bCs/>
                <w:sz w:val="28"/>
                <w:szCs w:val="28"/>
              </w:rPr>
            </w:pPr>
            <w:r>
              <w:rPr>
                <w:b/>
                <w:bCs/>
                <w:sz w:val="28"/>
                <w:szCs w:val="28"/>
              </w:rPr>
              <w:t>&lt;User Type&gt;</w:t>
            </w:r>
          </w:p>
        </w:tc>
        <w:tc>
          <w:tcPr>
            <w:tcW w:w="2394" w:type="dxa"/>
            <w:shd w:val="clear" w:color="auto" w:fill="80340D"/>
          </w:tcPr>
          <w:p w14:paraId="7AB32E41" w14:textId="77777777" w:rsidR="00172ECF" w:rsidRDefault="00172ECF">
            <w:pPr>
              <w:jc w:val="center"/>
              <w:rPr>
                <w:b/>
                <w:bCs/>
                <w:sz w:val="28"/>
                <w:szCs w:val="28"/>
              </w:rPr>
            </w:pPr>
            <w:r>
              <w:rPr>
                <w:b/>
                <w:bCs/>
                <w:sz w:val="28"/>
                <w:szCs w:val="28"/>
              </w:rPr>
              <w:t>I WANT</w:t>
            </w:r>
          </w:p>
          <w:p w14:paraId="18715F06" w14:textId="2E24E108" w:rsidR="00471F71" w:rsidRDefault="00172ECF">
            <w:pPr>
              <w:jc w:val="center"/>
              <w:rPr>
                <w:b/>
                <w:bCs/>
                <w:sz w:val="28"/>
                <w:szCs w:val="28"/>
              </w:rPr>
            </w:pPr>
            <w:r>
              <w:rPr>
                <w:b/>
                <w:bCs/>
                <w:sz w:val="28"/>
                <w:szCs w:val="28"/>
              </w:rPr>
              <w:t>&lt;An Action&gt;</w:t>
            </w:r>
          </w:p>
        </w:tc>
        <w:tc>
          <w:tcPr>
            <w:tcW w:w="2394" w:type="dxa"/>
            <w:shd w:val="clear" w:color="auto" w:fill="80340D"/>
          </w:tcPr>
          <w:p w14:paraId="775A1543" w14:textId="77777777" w:rsidR="00172ECF" w:rsidRDefault="00172ECF">
            <w:pPr>
              <w:jc w:val="center"/>
              <w:rPr>
                <w:b/>
                <w:bCs/>
                <w:sz w:val="28"/>
                <w:szCs w:val="28"/>
              </w:rPr>
            </w:pPr>
            <w:r>
              <w:rPr>
                <w:b/>
                <w:bCs/>
                <w:sz w:val="28"/>
                <w:szCs w:val="28"/>
              </w:rPr>
              <w:t>SO THAT</w:t>
            </w:r>
          </w:p>
          <w:p w14:paraId="50571610" w14:textId="55EEA22D" w:rsidR="00471F71" w:rsidRDefault="00172ECF" w:rsidP="00172ECF">
            <w:pPr>
              <w:rPr>
                <w:b/>
                <w:bCs/>
                <w:sz w:val="28"/>
                <w:szCs w:val="28"/>
              </w:rPr>
            </w:pPr>
            <w:r>
              <w:rPr>
                <w:b/>
                <w:bCs/>
                <w:sz w:val="28"/>
                <w:szCs w:val="28"/>
              </w:rPr>
              <w:t>&lt;A Benefit/Value&gt;</w:t>
            </w:r>
          </w:p>
        </w:tc>
      </w:tr>
      <w:tr w:rsidR="00000000" w14:paraId="3FC3470F" w14:textId="77777777">
        <w:tc>
          <w:tcPr>
            <w:tcW w:w="2394" w:type="dxa"/>
            <w:shd w:val="clear" w:color="auto" w:fill="auto"/>
          </w:tcPr>
          <w:p w14:paraId="7B85AE66" w14:textId="1FCDF717" w:rsidR="00471F71" w:rsidRDefault="007A0970">
            <w:pPr>
              <w:jc w:val="center"/>
            </w:pPr>
            <w:r>
              <w:t>US1</w:t>
            </w:r>
          </w:p>
        </w:tc>
        <w:tc>
          <w:tcPr>
            <w:tcW w:w="2394" w:type="dxa"/>
            <w:shd w:val="clear" w:color="auto" w:fill="auto"/>
          </w:tcPr>
          <w:p w14:paraId="5280790A" w14:textId="454E8D16" w:rsidR="00471F71" w:rsidRDefault="00DD5B06">
            <w:pPr>
              <w:jc w:val="center"/>
            </w:pPr>
            <w:r>
              <w:t>user</w:t>
            </w:r>
          </w:p>
        </w:tc>
        <w:tc>
          <w:tcPr>
            <w:tcW w:w="2394" w:type="dxa"/>
            <w:shd w:val="clear" w:color="auto" w:fill="auto"/>
          </w:tcPr>
          <w:p w14:paraId="25B04362" w14:textId="62902CFD" w:rsidR="00471F71" w:rsidRDefault="00DD5B06">
            <w:pPr>
              <w:jc w:val="center"/>
            </w:pPr>
            <w:r>
              <w:t>I want to create a new account</w:t>
            </w:r>
          </w:p>
        </w:tc>
        <w:tc>
          <w:tcPr>
            <w:tcW w:w="2394" w:type="dxa"/>
            <w:shd w:val="clear" w:color="auto" w:fill="auto"/>
          </w:tcPr>
          <w:p w14:paraId="7615DCC4" w14:textId="39A564D9" w:rsidR="00471F71" w:rsidRDefault="00E91230">
            <w:pPr>
              <w:jc w:val="center"/>
            </w:pPr>
            <w:r>
              <w:t xml:space="preserve"> have access to the functionalities of the social bookstore application</w:t>
            </w:r>
          </w:p>
        </w:tc>
      </w:tr>
      <w:tr w:rsidR="00000000" w14:paraId="18AED316" w14:textId="77777777">
        <w:tc>
          <w:tcPr>
            <w:tcW w:w="2394" w:type="dxa"/>
            <w:shd w:val="clear" w:color="auto" w:fill="auto"/>
          </w:tcPr>
          <w:p w14:paraId="4189EE07" w14:textId="77777777" w:rsidR="00471F71" w:rsidRDefault="00471F71">
            <w:pPr>
              <w:jc w:val="center"/>
            </w:pPr>
          </w:p>
        </w:tc>
        <w:tc>
          <w:tcPr>
            <w:tcW w:w="2394" w:type="dxa"/>
            <w:shd w:val="clear" w:color="auto" w:fill="auto"/>
          </w:tcPr>
          <w:p w14:paraId="637D6BBE" w14:textId="77777777" w:rsidR="00471F71" w:rsidRDefault="00471F71">
            <w:pPr>
              <w:jc w:val="center"/>
            </w:pPr>
          </w:p>
        </w:tc>
        <w:tc>
          <w:tcPr>
            <w:tcW w:w="2394" w:type="dxa"/>
            <w:shd w:val="clear" w:color="auto" w:fill="auto"/>
          </w:tcPr>
          <w:p w14:paraId="5D9B32C3" w14:textId="77777777" w:rsidR="00471F71" w:rsidRDefault="00471F71">
            <w:pPr>
              <w:jc w:val="center"/>
            </w:pPr>
          </w:p>
        </w:tc>
        <w:tc>
          <w:tcPr>
            <w:tcW w:w="2394" w:type="dxa"/>
            <w:shd w:val="clear" w:color="auto" w:fill="auto"/>
          </w:tcPr>
          <w:p w14:paraId="25F73B68" w14:textId="77777777" w:rsidR="00471F71" w:rsidRDefault="00471F71">
            <w:pPr>
              <w:jc w:val="center"/>
            </w:pPr>
          </w:p>
        </w:tc>
      </w:tr>
      <w:tr w:rsidR="00000000" w14:paraId="444A929D" w14:textId="77777777">
        <w:tc>
          <w:tcPr>
            <w:tcW w:w="2394" w:type="dxa"/>
            <w:shd w:val="clear" w:color="auto" w:fill="auto"/>
          </w:tcPr>
          <w:p w14:paraId="05E49F5B" w14:textId="77777777" w:rsidR="00471F71" w:rsidRDefault="00471F71">
            <w:pPr>
              <w:jc w:val="center"/>
            </w:pPr>
          </w:p>
        </w:tc>
        <w:tc>
          <w:tcPr>
            <w:tcW w:w="2394" w:type="dxa"/>
            <w:shd w:val="clear" w:color="auto" w:fill="auto"/>
          </w:tcPr>
          <w:p w14:paraId="2EC2078E" w14:textId="77777777" w:rsidR="00471F71" w:rsidRDefault="00471F71">
            <w:pPr>
              <w:jc w:val="center"/>
            </w:pPr>
          </w:p>
        </w:tc>
        <w:tc>
          <w:tcPr>
            <w:tcW w:w="2394" w:type="dxa"/>
            <w:shd w:val="clear" w:color="auto" w:fill="auto"/>
          </w:tcPr>
          <w:p w14:paraId="64A88D7A" w14:textId="77777777" w:rsidR="00471F71" w:rsidRDefault="00471F71">
            <w:pPr>
              <w:jc w:val="center"/>
            </w:pPr>
          </w:p>
        </w:tc>
        <w:tc>
          <w:tcPr>
            <w:tcW w:w="2394" w:type="dxa"/>
            <w:shd w:val="clear" w:color="auto" w:fill="auto"/>
          </w:tcPr>
          <w:p w14:paraId="314878AF" w14:textId="77777777" w:rsidR="00471F71" w:rsidRDefault="00471F71">
            <w:pPr>
              <w:jc w:val="center"/>
            </w:pPr>
          </w:p>
        </w:tc>
      </w:tr>
      <w:tr w:rsidR="00000000" w14:paraId="18C1AFD6" w14:textId="77777777">
        <w:tc>
          <w:tcPr>
            <w:tcW w:w="2394" w:type="dxa"/>
            <w:shd w:val="clear" w:color="auto" w:fill="auto"/>
          </w:tcPr>
          <w:p w14:paraId="7BE75DFC" w14:textId="77777777" w:rsidR="00471F71" w:rsidRDefault="00471F71">
            <w:pPr>
              <w:jc w:val="center"/>
            </w:pPr>
          </w:p>
        </w:tc>
        <w:tc>
          <w:tcPr>
            <w:tcW w:w="2394" w:type="dxa"/>
            <w:shd w:val="clear" w:color="auto" w:fill="auto"/>
          </w:tcPr>
          <w:p w14:paraId="760D7B4A" w14:textId="77777777" w:rsidR="00471F71" w:rsidRDefault="00471F71">
            <w:pPr>
              <w:jc w:val="center"/>
            </w:pPr>
          </w:p>
        </w:tc>
        <w:tc>
          <w:tcPr>
            <w:tcW w:w="2394" w:type="dxa"/>
            <w:shd w:val="clear" w:color="auto" w:fill="auto"/>
          </w:tcPr>
          <w:p w14:paraId="7E3FB1B3" w14:textId="77777777" w:rsidR="00471F71" w:rsidRDefault="00471F71">
            <w:pPr>
              <w:jc w:val="center"/>
            </w:pPr>
          </w:p>
        </w:tc>
        <w:tc>
          <w:tcPr>
            <w:tcW w:w="2394" w:type="dxa"/>
            <w:shd w:val="clear" w:color="auto" w:fill="auto"/>
          </w:tcPr>
          <w:p w14:paraId="6C912EEA" w14:textId="77777777" w:rsidR="00471F71" w:rsidRDefault="00471F71">
            <w:pPr>
              <w:jc w:val="center"/>
            </w:pPr>
          </w:p>
        </w:tc>
      </w:tr>
      <w:tr w:rsidR="00000000" w14:paraId="7DC0568E" w14:textId="77777777">
        <w:tc>
          <w:tcPr>
            <w:tcW w:w="2394" w:type="dxa"/>
            <w:shd w:val="clear" w:color="auto" w:fill="auto"/>
          </w:tcPr>
          <w:p w14:paraId="59835CB6" w14:textId="77777777" w:rsidR="00471F71" w:rsidRDefault="00471F71">
            <w:pPr>
              <w:jc w:val="center"/>
            </w:pPr>
          </w:p>
        </w:tc>
        <w:tc>
          <w:tcPr>
            <w:tcW w:w="2394" w:type="dxa"/>
            <w:shd w:val="clear" w:color="auto" w:fill="auto"/>
          </w:tcPr>
          <w:p w14:paraId="1F88A642" w14:textId="77777777" w:rsidR="00471F71" w:rsidRDefault="00471F71">
            <w:pPr>
              <w:jc w:val="center"/>
            </w:pPr>
          </w:p>
        </w:tc>
        <w:tc>
          <w:tcPr>
            <w:tcW w:w="2394" w:type="dxa"/>
            <w:shd w:val="clear" w:color="auto" w:fill="auto"/>
          </w:tcPr>
          <w:p w14:paraId="585EFA48" w14:textId="77777777" w:rsidR="00471F71" w:rsidRDefault="00471F71">
            <w:pPr>
              <w:jc w:val="center"/>
            </w:pPr>
          </w:p>
        </w:tc>
        <w:tc>
          <w:tcPr>
            <w:tcW w:w="2394" w:type="dxa"/>
            <w:shd w:val="clear" w:color="auto" w:fill="auto"/>
          </w:tcPr>
          <w:p w14:paraId="4EB480DC" w14:textId="77777777" w:rsidR="00471F71" w:rsidRDefault="00471F71">
            <w:pPr>
              <w:jc w:val="center"/>
            </w:pPr>
          </w:p>
        </w:tc>
      </w:tr>
      <w:tr w:rsidR="00000000" w14:paraId="3A2BF4B1" w14:textId="77777777">
        <w:tc>
          <w:tcPr>
            <w:tcW w:w="2394" w:type="dxa"/>
            <w:shd w:val="clear" w:color="auto" w:fill="auto"/>
          </w:tcPr>
          <w:p w14:paraId="56C56F3C" w14:textId="77777777" w:rsidR="00471F71" w:rsidRDefault="00471F71">
            <w:pPr>
              <w:jc w:val="center"/>
            </w:pPr>
          </w:p>
        </w:tc>
        <w:tc>
          <w:tcPr>
            <w:tcW w:w="2394" w:type="dxa"/>
            <w:shd w:val="clear" w:color="auto" w:fill="auto"/>
          </w:tcPr>
          <w:p w14:paraId="6F492F21" w14:textId="77777777" w:rsidR="00471F71" w:rsidRDefault="00471F71">
            <w:pPr>
              <w:jc w:val="center"/>
            </w:pPr>
          </w:p>
        </w:tc>
        <w:tc>
          <w:tcPr>
            <w:tcW w:w="2394" w:type="dxa"/>
            <w:shd w:val="clear" w:color="auto" w:fill="auto"/>
          </w:tcPr>
          <w:p w14:paraId="65A1F920" w14:textId="77777777" w:rsidR="00471F71" w:rsidRDefault="00471F71">
            <w:pPr>
              <w:jc w:val="center"/>
            </w:pPr>
          </w:p>
        </w:tc>
        <w:tc>
          <w:tcPr>
            <w:tcW w:w="2394" w:type="dxa"/>
            <w:shd w:val="clear" w:color="auto" w:fill="auto"/>
          </w:tcPr>
          <w:p w14:paraId="11DF2F72" w14:textId="77777777" w:rsidR="00471F71" w:rsidRDefault="00471F71">
            <w:pPr>
              <w:jc w:val="center"/>
            </w:pPr>
          </w:p>
        </w:tc>
      </w:tr>
      <w:tr w:rsidR="00000000" w14:paraId="62A5590F" w14:textId="77777777">
        <w:tc>
          <w:tcPr>
            <w:tcW w:w="2394" w:type="dxa"/>
            <w:shd w:val="clear" w:color="auto" w:fill="auto"/>
          </w:tcPr>
          <w:p w14:paraId="435700B1" w14:textId="77777777" w:rsidR="00471F71" w:rsidRDefault="00471F71">
            <w:pPr>
              <w:jc w:val="center"/>
            </w:pPr>
          </w:p>
        </w:tc>
        <w:tc>
          <w:tcPr>
            <w:tcW w:w="2394" w:type="dxa"/>
            <w:shd w:val="clear" w:color="auto" w:fill="auto"/>
          </w:tcPr>
          <w:p w14:paraId="7BC270B2" w14:textId="77777777" w:rsidR="00471F71" w:rsidRDefault="00471F71">
            <w:pPr>
              <w:jc w:val="center"/>
            </w:pPr>
          </w:p>
        </w:tc>
        <w:tc>
          <w:tcPr>
            <w:tcW w:w="2394" w:type="dxa"/>
            <w:shd w:val="clear" w:color="auto" w:fill="auto"/>
          </w:tcPr>
          <w:p w14:paraId="6D6A5A2B" w14:textId="77777777" w:rsidR="00471F71" w:rsidRDefault="00471F71">
            <w:pPr>
              <w:jc w:val="center"/>
            </w:pPr>
          </w:p>
        </w:tc>
        <w:tc>
          <w:tcPr>
            <w:tcW w:w="2394" w:type="dxa"/>
            <w:shd w:val="clear" w:color="auto" w:fill="auto"/>
          </w:tcPr>
          <w:p w14:paraId="2412070E" w14:textId="77777777" w:rsidR="00471F71" w:rsidRDefault="00471F71">
            <w:pPr>
              <w:jc w:val="center"/>
            </w:pPr>
          </w:p>
        </w:tc>
      </w:tr>
      <w:tr w:rsidR="00000000" w14:paraId="131B54A7" w14:textId="77777777">
        <w:tc>
          <w:tcPr>
            <w:tcW w:w="2394" w:type="dxa"/>
            <w:shd w:val="clear" w:color="auto" w:fill="auto"/>
          </w:tcPr>
          <w:p w14:paraId="0C8E4891" w14:textId="77777777" w:rsidR="00471F71" w:rsidRDefault="00471F71">
            <w:pPr>
              <w:jc w:val="center"/>
            </w:pPr>
          </w:p>
        </w:tc>
        <w:tc>
          <w:tcPr>
            <w:tcW w:w="2394" w:type="dxa"/>
            <w:shd w:val="clear" w:color="auto" w:fill="auto"/>
          </w:tcPr>
          <w:p w14:paraId="4982A8BC" w14:textId="77777777" w:rsidR="00471F71" w:rsidRDefault="00471F71">
            <w:pPr>
              <w:jc w:val="center"/>
            </w:pPr>
          </w:p>
        </w:tc>
        <w:tc>
          <w:tcPr>
            <w:tcW w:w="2394" w:type="dxa"/>
            <w:shd w:val="clear" w:color="auto" w:fill="auto"/>
          </w:tcPr>
          <w:p w14:paraId="349007C5" w14:textId="77777777" w:rsidR="00471F71" w:rsidRDefault="00471F71">
            <w:pPr>
              <w:jc w:val="center"/>
            </w:pPr>
          </w:p>
        </w:tc>
        <w:tc>
          <w:tcPr>
            <w:tcW w:w="2394" w:type="dxa"/>
            <w:shd w:val="clear" w:color="auto" w:fill="auto"/>
          </w:tcPr>
          <w:p w14:paraId="1486D162" w14:textId="77777777" w:rsidR="00471F71" w:rsidRDefault="00471F71">
            <w:pPr>
              <w:jc w:val="center"/>
            </w:pPr>
          </w:p>
        </w:tc>
      </w:tr>
      <w:tr w:rsidR="00000000" w14:paraId="5E69B8D0" w14:textId="77777777">
        <w:tc>
          <w:tcPr>
            <w:tcW w:w="2394" w:type="dxa"/>
            <w:shd w:val="clear" w:color="auto" w:fill="auto"/>
          </w:tcPr>
          <w:p w14:paraId="1A8B390D" w14:textId="77777777" w:rsidR="00471F71" w:rsidRDefault="00471F71">
            <w:pPr>
              <w:jc w:val="center"/>
            </w:pPr>
          </w:p>
        </w:tc>
        <w:tc>
          <w:tcPr>
            <w:tcW w:w="2394" w:type="dxa"/>
            <w:shd w:val="clear" w:color="auto" w:fill="auto"/>
          </w:tcPr>
          <w:p w14:paraId="6A186BE8" w14:textId="77777777" w:rsidR="00471F71" w:rsidRDefault="00471F71">
            <w:pPr>
              <w:jc w:val="center"/>
            </w:pPr>
          </w:p>
        </w:tc>
        <w:tc>
          <w:tcPr>
            <w:tcW w:w="2394" w:type="dxa"/>
            <w:shd w:val="clear" w:color="auto" w:fill="auto"/>
          </w:tcPr>
          <w:p w14:paraId="45F0885C" w14:textId="77777777" w:rsidR="00471F71" w:rsidRDefault="00471F71">
            <w:pPr>
              <w:jc w:val="center"/>
            </w:pPr>
          </w:p>
        </w:tc>
        <w:tc>
          <w:tcPr>
            <w:tcW w:w="2394" w:type="dxa"/>
            <w:shd w:val="clear" w:color="auto" w:fill="auto"/>
          </w:tcPr>
          <w:p w14:paraId="37AC0C89" w14:textId="77777777" w:rsidR="00471F71" w:rsidRDefault="00471F71">
            <w:pPr>
              <w:jc w:val="center"/>
            </w:pPr>
          </w:p>
        </w:tc>
      </w:tr>
      <w:tr w:rsidR="00000000" w14:paraId="4EF6546A" w14:textId="77777777">
        <w:tc>
          <w:tcPr>
            <w:tcW w:w="2394" w:type="dxa"/>
            <w:shd w:val="clear" w:color="auto" w:fill="auto"/>
          </w:tcPr>
          <w:p w14:paraId="18E3E3A0" w14:textId="77777777" w:rsidR="00471F71" w:rsidRDefault="00471F71">
            <w:pPr>
              <w:jc w:val="center"/>
            </w:pPr>
          </w:p>
        </w:tc>
        <w:tc>
          <w:tcPr>
            <w:tcW w:w="2394" w:type="dxa"/>
            <w:shd w:val="clear" w:color="auto" w:fill="auto"/>
          </w:tcPr>
          <w:p w14:paraId="79A01F5A" w14:textId="77777777" w:rsidR="00471F71" w:rsidRDefault="00471F71">
            <w:pPr>
              <w:jc w:val="center"/>
            </w:pPr>
          </w:p>
        </w:tc>
        <w:tc>
          <w:tcPr>
            <w:tcW w:w="2394" w:type="dxa"/>
            <w:shd w:val="clear" w:color="auto" w:fill="auto"/>
          </w:tcPr>
          <w:p w14:paraId="0EDFC2AC" w14:textId="77777777" w:rsidR="00471F71" w:rsidRDefault="00471F71">
            <w:pPr>
              <w:jc w:val="center"/>
            </w:pPr>
          </w:p>
        </w:tc>
        <w:tc>
          <w:tcPr>
            <w:tcW w:w="2394" w:type="dxa"/>
            <w:shd w:val="clear" w:color="auto" w:fill="auto"/>
          </w:tcPr>
          <w:p w14:paraId="393C0771" w14:textId="77777777" w:rsidR="00471F71" w:rsidRDefault="00471F71">
            <w:pPr>
              <w:jc w:val="center"/>
            </w:pPr>
          </w:p>
        </w:tc>
      </w:tr>
      <w:tr w:rsidR="00000000" w14:paraId="40C6E36E" w14:textId="77777777">
        <w:tc>
          <w:tcPr>
            <w:tcW w:w="2394" w:type="dxa"/>
            <w:shd w:val="clear" w:color="auto" w:fill="auto"/>
          </w:tcPr>
          <w:p w14:paraId="5B114298" w14:textId="77777777" w:rsidR="00471F71" w:rsidRDefault="00471F71">
            <w:pPr>
              <w:jc w:val="center"/>
            </w:pPr>
          </w:p>
        </w:tc>
        <w:tc>
          <w:tcPr>
            <w:tcW w:w="2394" w:type="dxa"/>
            <w:shd w:val="clear" w:color="auto" w:fill="auto"/>
          </w:tcPr>
          <w:p w14:paraId="4034A420" w14:textId="77777777" w:rsidR="00471F71" w:rsidRDefault="00471F71">
            <w:pPr>
              <w:jc w:val="center"/>
            </w:pPr>
          </w:p>
        </w:tc>
        <w:tc>
          <w:tcPr>
            <w:tcW w:w="2394" w:type="dxa"/>
            <w:shd w:val="clear" w:color="auto" w:fill="auto"/>
          </w:tcPr>
          <w:p w14:paraId="3E893079" w14:textId="77777777" w:rsidR="00471F71" w:rsidRDefault="00471F71">
            <w:pPr>
              <w:jc w:val="center"/>
            </w:pPr>
          </w:p>
        </w:tc>
        <w:tc>
          <w:tcPr>
            <w:tcW w:w="2394" w:type="dxa"/>
            <w:shd w:val="clear" w:color="auto" w:fill="auto"/>
          </w:tcPr>
          <w:p w14:paraId="30156B6C" w14:textId="77777777" w:rsidR="00471F71" w:rsidRDefault="00471F71">
            <w:pPr>
              <w:jc w:val="center"/>
            </w:pPr>
          </w:p>
        </w:tc>
      </w:tr>
      <w:tr w:rsidR="00000000" w14:paraId="6F148E65" w14:textId="77777777">
        <w:tc>
          <w:tcPr>
            <w:tcW w:w="2394" w:type="dxa"/>
            <w:shd w:val="clear" w:color="auto" w:fill="auto"/>
          </w:tcPr>
          <w:p w14:paraId="290FBA98" w14:textId="77777777" w:rsidR="00471F71" w:rsidRDefault="00471F71">
            <w:pPr>
              <w:jc w:val="center"/>
            </w:pPr>
          </w:p>
        </w:tc>
        <w:tc>
          <w:tcPr>
            <w:tcW w:w="2394" w:type="dxa"/>
            <w:shd w:val="clear" w:color="auto" w:fill="auto"/>
          </w:tcPr>
          <w:p w14:paraId="5B762592" w14:textId="77777777" w:rsidR="00471F71" w:rsidRDefault="00471F71">
            <w:pPr>
              <w:jc w:val="center"/>
            </w:pPr>
          </w:p>
        </w:tc>
        <w:tc>
          <w:tcPr>
            <w:tcW w:w="2394" w:type="dxa"/>
            <w:shd w:val="clear" w:color="auto" w:fill="auto"/>
          </w:tcPr>
          <w:p w14:paraId="5E8C2F66" w14:textId="77777777" w:rsidR="00471F71" w:rsidRDefault="00471F71">
            <w:pPr>
              <w:jc w:val="center"/>
            </w:pPr>
          </w:p>
        </w:tc>
        <w:tc>
          <w:tcPr>
            <w:tcW w:w="2394" w:type="dxa"/>
            <w:shd w:val="clear" w:color="auto" w:fill="auto"/>
          </w:tcPr>
          <w:p w14:paraId="43034255" w14:textId="77777777" w:rsidR="00471F71" w:rsidRDefault="00471F71">
            <w:pPr>
              <w:jc w:val="center"/>
            </w:pPr>
          </w:p>
        </w:tc>
      </w:tr>
      <w:tr w:rsidR="00000000" w14:paraId="251C9D9F" w14:textId="77777777">
        <w:tc>
          <w:tcPr>
            <w:tcW w:w="2394" w:type="dxa"/>
            <w:shd w:val="clear" w:color="auto" w:fill="auto"/>
          </w:tcPr>
          <w:p w14:paraId="02A79887" w14:textId="77777777" w:rsidR="00471F71" w:rsidRDefault="00471F71">
            <w:pPr>
              <w:jc w:val="center"/>
            </w:pPr>
          </w:p>
        </w:tc>
        <w:tc>
          <w:tcPr>
            <w:tcW w:w="2394" w:type="dxa"/>
            <w:shd w:val="clear" w:color="auto" w:fill="auto"/>
          </w:tcPr>
          <w:p w14:paraId="729332CE" w14:textId="77777777" w:rsidR="00471F71" w:rsidRDefault="00471F71">
            <w:pPr>
              <w:jc w:val="center"/>
            </w:pPr>
          </w:p>
        </w:tc>
        <w:tc>
          <w:tcPr>
            <w:tcW w:w="2394" w:type="dxa"/>
            <w:shd w:val="clear" w:color="auto" w:fill="auto"/>
          </w:tcPr>
          <w:p w14:paraId="1410F8C9" w14:textId="77777777" w:rsidR="00471F71" w:rsidRDefault="00471F71">
            <w:pPr>
              <w:jc w:val="center"/>
            </w:pPr>
          </w:p>
        </w:tc>
        <w:tc>
          <w:tcPr>
            <w:tcW w:w="2394" w:type="dxa"/>
            <w:shd w:val="clear" w:color="auto" w:fill="auto"/>
          </w:tcPr>
          <w:p w14:paraId="6A24E972" w14:textId="77777777" w:rsidR="00471F71" w:rsidRDefault="00471F71">
            <w:pPr>
              <w:jc w:val="center"/>
            </w:pPr>
          </w:p>
        </w:tc>
      </w:tr>
      <w:tr w:rsidR="00000000" w14:paraId="54CD9C7C" w14:textId="77777777">
        <w:tc>
          <w:tcPr>
            <w:tcW w:w="2394" w:type="dxa"/>
            <w:shd w:val="clear" w:color="auto" w:fill="auto"/>
          </w:tcPr>
          <w:p w14:paraId="55D7A31E" w14:textId="77777777" w:rsidR="00471F71" w:rsidRDefault="00471F71">
            <w:pPr>
              <w:jc w:val="center"/>
            </w:pPr>
          </w:p>
        </w:tc>
        <w:tc>
          <w:tcPr>
            <w:tcW w:w="2394" w:type="dxa"/>
            <w:shd w:val="clear" w:color="auto" w:fill="auto"/>
          </w:tcPr>
          <w:p w14:paraId="4C99A53E" w14:textId="77777777" w:rsidR="00471F71" w:rsidRDefault="00471F71">
            <w:pPr>
              <w:jc w:val="center"/>
            </w:pPr>
          </w:p>
        </w:tc>
        <w:tc>
          <w:tcPr>
            <w:tcW w:w="2394" w:type="dxa"/>
            <w:shd w:val="clear" w:color="auto" w:fill="auto"/>
          </w:tcPr>
          <w:p w14:paraId="3D651237" w14:textId="77777777" w:rsidR="00471F71" w:rsidRDefault="00471F71">
            <w:pPr>
              <w:jc w:val="center"/>
            </w:pPr>
          </w:p>
        </w:tc>
        <w:tc>
          <w:tcPr>
            <w:tcW w:w="2394" w:type="dxa"/>
            <w:shd w:val="clear" w:color="auto" w:fill="auto"/>
          </w:tcPr>
          <w:p w14:paraId="6978A7E3" w14:textId="77777777" w:rsidR="00471F71" w:rsidRDefault="00471F71">
            <w:pPr>
              <w:jc w:val="center"/>
            </w:pPr>
          </w:p>
        </w:tc>
      </w:tr>
    </w:tbl>
    <w:p w14:paraId="6655E5A5" w14:textId="73474E67" w:rsidR="00FE52C0" w:rsidRDefault="00FE52C0" w:rsidP="00C325BC"/>
    <w:p w14:paraId="2BA90CDF" w14:textId="5C9D4EB7" w:rsidR="00FE52C0" w:rsidRDefault="00FE52C0" w:rsidP="00877DFE">
      <w:pPr>
        <w:pStyle w:val="1"/>
      </w:pPr>
      <w:r>
        <w:t>USE CASE</w:t>
      </w:r>
    </w:p>
    <w:p w14:paraId="5FA866BF" w14:textId="0857CEE6" w:rsidR="00C325BC" w:rsidRDefault="00C325BC" w:rsidP="00C325BC">
      <w:r>
        <w:t>&lt;Specify the concrete Use Cases that describe the interaction of the user with the applications, as derived from the abstract user stories.</w:t>
      </w:r>
      <w:r w:rsidR="00C44E19">
        <w:t xml:space="preserve"> Give a </w:t>
      </w:r>
      <w:r w:rsidR="00C44E19" w:rsidRPr="00C44E19">
        <w:rPr>
          <w:b/>
        </w:rPr>
        <w:t>UML Use Case diagram</w:t>
      </w:r>
      <w:r w:rsidR="00C44E19">
        <w:t xml:space="preserve"> and the </w:t>
      </w:r>
      <w:r w:rsidR="00C44E19" w:rsidRPr="00C44E19">
        <w:rPr>
          <w:b/>
        </w:rPr>
        <w:t>detailed use case descriptions</w:t>
      </w:r>
      <w:r w:rsidR="00C44E19">
        <w:t>.</w:t>
      </w:r>
      <w:r>
        <w:t>&gt;</w:t>
      </w:r>
    </w:p>
    <w:p w14:paraId="5A7A8607" w14:textId="77777777" w:rsidR="00C325BC" w:rsidRPr="00C325BC" w:rsidRDefault="00C325BC" w:rsidP="00C325BC">
      <w:pPr>
        <w:pStyle w:val="2"/>
      </w:pPr>
      <w:bookmarkStart w:id="3" w:name="_Toc401333243"/>
      <w:r>
        <w:t xml:space="preserve">&lt;Use Case </w:t>
      </w:r>
      <w:r>
        <w:rPr>
          <w:lang w:val="el-GR"/>
        </w:rPr>
        <w:t>1</w:t>
      </w:r>
      <w:r>
        <w:t>&gt;</w:t>
      </w:r>
      <w:bookmarkEnd w:id="3"/>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5"/>
        <w:gridCol w:w="7361"/>
      </w:tblGrid>
      <w:tr w:rsidR="00C325BC" w:rsidRPr="00C325BC" w14:paraId="4C402C7D" w14:textId="77777777" w:rsidTr="0082774A">
        <w:tc>
          <w:tcPr>
            <w:tcW w:w="1495" w:type="dxa"/>
          </w:tcPr>
          <w:p w14:paraId="29748FD0" w14:textId="77777777" w:rsidR="00C325BC" w:rsidRPr="00583C04" w:rsidRDefault="00C325BC" w:rsidP="0082774A">
            <w:pPr>
              <w:pStyle w:val="aa"/>
              <w:ind w:left="0"/>
              <w:jc w:val="center"/>
              <w:rPr>
                <w:b/>
              </w:rPr>
            </w:pPr>
            <w:r>
              <w:rPr>
                <w:b/>
              </w:rPr>
              <w:t>Use case</w:t>
            </w:r>
            <w:r>
              <w:rPr>
                <w:b/>
                <w:lang w:val="el-GR"/>
              </w:rPr>
              <w:t xml:space="preserve"> </w:t>
            </w:r>
            <w:r>
              <w:rPr>
                <w:b/>
              </w:rPr>
              <w:t>ID</w:t>
            </w:r>
          </w:p>
        </w:tc>
        <w:tc>
          <w:tcPr>
            <w:tcW w:w="7361" w:type="dxa"/>
          </w:tcPr>
          <w:p w14:paraId="77BDED29" w14:textId="77777777" w:rsidR="00C325BC" w:rsidRPr="00C325BC" w:rsidRDefault="00C325BC" w:rsidP="0082774A">
            <w:pPr>
              <w:pStyle w:val="InfoBlue"/>
            </w:pPr>
            <w:r>
              <w:t xml:space="preserve">Unique ID for the </w:t>
            </w:r>
            <w:proofErr w:type="spellStart"/>
            <w:r>
              <w:t>the</w:t>
            </w:r>
            <w:proofErr w:type="spellEnd"/>
            <w:r>
              <w:t xml:space="preserve"> use case</w:t>
            </w:r>
          </w:p>
        </w:tc>
      </w:tr>
      <w:tr w:rsidR="00C325BC" w:rsidRPr="00C325BC" w14:paraId="577F5A70" w14:textId="77777777" w:rsidTr="0082774A">
        <w:tc>
          <w:tcPr>
            <w:tcW w:w="1495" w:type="dxa"/>
          </w:tcPr>
          <w:p w14:paraId="54F79525" w14:textId="77777777" w:rsidR="00C325BC" w:rsidRPr="00583C04" w:rsidRDefault="00C325BC" w:rsidP="0082774A">
            <w:pPr>
              <w:pStyle w:val="aa"/>
              <w:ind w:left="0"/>
              <w:jc w:val="center"/>
              <w:rPr>
                <w:b/>
              </w:rPr>
            </w:pPr>
            <w:r>
              <w:rPr>
                <w:b/>
              </w:rPr>
              <w:t>Actors</w:t>
            </w:r>
          </w:p>
        </w:tc>
        <w:tc>
          <w:tcPr>
            <w:tcW w:w="7361" w:type="dxa"/>
          </w:tcPr>
          <w:p w14:paraId="39218F33" w14:textId="77777777" w:rsidR="00C325BC" w:rsidRPr="00C325BC" w:rsidRDefault="00C325BC" w:rsidP="00C325BC">
            <w:pPr>
              <w:pStyle w:val="InfoBlue"/>
            </w:pPr>
            <w:r>
              <w:t>Actor</w:t>
            </w:r>
            <w:r w:rsidRPr="00C325BC">
              <w:t>(</w:t>
            </w:r>
            <w:r>
              <w:t>s</w:t>
            </w:r>
            <w:r w:rsidRPr="00C325BC">
              <w:t xml:space="preserve">) </w:t>
            </w:r>
            <w:r>
              <w:t>related to the</w:t>
            </w:r>
            <w:r w:rsidRPr="00C325BC">
              <w:t xml:space="preserve"> </w:t>
            </w:r>
            <w:r>
              <w:t>use</w:t>
            </w:r>
            <w:r w:rsidRPr="00C325BC">
              <w:t xml:space="preserve"> </w:t>
            </w:r>
            <w:r>
              <w:t>case</w:t>
            </w:r>
          </w:p>
        </w:tc>
      </w:tr>
      <w:tr w:rsidR="00C325BC" w:rsidRPr="00C325BC" w14:paraId="147B3F88" w14:textId="77777777" w:rsidTr="0082774A">
        <w:tc>
          <w:tcPr>
            <w:tcW w:w="1495" w:type="dxa"/>
          </w:tcPr>
          <w:p w14:paraId="4BBD5C65" w14:textId="77777777" w:rsidR="00C325BC" w:rsidRPr="00C325BC" w:rsidRDefault="00C325BC" w:rsidP="0082774A">
            <w:pPr>
              <w:pStyle w:val="aa"/>
              <w:ind w:left="0"/>
              <w:jc w:val="center"/>
              <w:rPr>
                <w:b/>
              </w:rPr>
            </w:pPr>
            <w:r>
              <w:rPr>
                <w:b/>
              </w:rPr>
              <w:t>Pre conditions</w:t>
            </w:r>
          </w:p>
        </w:tc>
        <w:tc>
          <w:tcPr>
            <w:tcW w:w="7361" w:type="dxa"/>
          </w:tcPr>
          <w:p w14:paraId="3A8E6323" w14:textId="77777777" w:rsidR="00C325BC" w:rsidRDefault="00C325BC" w:rsidP="00C325BC">
            <w:pPr>
              <w:pStyle w:val="InfoBlue"/>
            </w:pPr>
            <w:r w:rsidRPr="00C325BC">
              <w:t>[</w:t>
            </w:r>
            <w:r>
              <w:t>pre conditions for the correct execution of the use case</w:t>
            </w:r>
            <w:r w:rsidRPr="00C325BC">
              <w:t>]</w:t>
            </w:r>
          </w:p>
          <w:p w14:paraId="037E0465" w14:textId="77777777" w:rsidR="001A0F6C" w:rsidRPr="001A0F6C" w:rsidRDefault="001A0F6C" w:rsidP="001A0F6C">
            <w:pPr>
              <w:pStyle w:val="aa"/>
            </w:pPr>
            <w:r>
              <w:t>......</w:t>
            </w:r>
          </w:p>
        </w:tc>
      </w:tr>
      <w:tr w:rsidR="00C325BC" w:rsidRPr="00C325BC" w14:paraId="5DD5E8E9" w14:textId="77777777" w:rsidTr="0082774A">
        <w:tc>
          <w:tcPr>
            <w:tcW w:w="1495" w:type="dxa"/>
          </w:tcPr>
          <w:p w14:paraId="5740F7A8" w14:textId="77777777" w:rsidR="00C325BC" w:rsidRPr="00C325BC" w:rsidRDefault="00C325BC" w:rsidP="0082774A">
            <w:pPr>
              <w:pStyle w:val="aa"/>
              <w:ind w:left="0"/>
              <w:jc w:val="center"/>
              <w:rPr>
                <w:b/>
              </w:rPr>
            </w:pPr>
            <w:r>
              <w:rPr>
                <w:b/>
              </w:rPr>
              <w:t>Main flow of events</w:t>
            </w:r>
          </w:p>
        </w:tc>
        <w:tc>
          <w:tcPr>
            <w:tcW w:w="7361" w:type="dxa"/>
          </w:tcPr>
          <w:p w14:paraId="7269CB29" w14:textId="77777777" w:rsidR="00C325BC" w:rsidRDefault="00C325BC" w:rsidP="00C325BC">
            <w:pPr>
              <w:pStyle w:val="InfoBlue"/>
            </w:pPr>
            <w:r w:rsidRPr="00C325BC">
              <w:t>[</w:t>
            </w:r>
            <w:r>
              <w:t>Main flow of events that describes the interaction between the user and the application</w:t>
            </w:r>
            <w:r w:rsidRPr="00C325BC">
              <w:t>]</w:t>
            </w:r>
          </w:p>
          <w:p w14:paraId="5FA3C9A5" w14:textId="77777777" w:rsidR="00C325BC" w:rsidRDefault="00C325BC" w:rsidP="00C325BC">
            <w:pPr>
              <w:pStyle w:val="aa"/>
              <w:numPr>
                <w:ilvl w:val="0"/>
                <w:numId w:val="6"/>
              </w:numPr>
            </w:pPr>
            <w:r>
              <w:t>The use case starts when the user ....</w:t>
            </w:r>
          </w:p>
          <w:p w14:paraId="297BB28F" w14:textId="77777777" w:rsidR="00C325BC" w:rsidRDefault="00C325BC" w:rsidP="00C325BC">
            <w:pPr>
              <w:pStyle w:val="aa"/>
              <w:numPr>
                <w:ilvl w:val="0"/>
                <w:numId w:val="6"/>
              </w:numPr>
            </w:pPr>
            <w:r>
              <w:t>...</w:t>
            </w:r>
          </w:p>
          <w:p w14:paraId="097DD5D8" w14:textId="77777777" w:rsidR="00C325BC" w:rsidRDefault="00C325BC" w:rsidP="00C325BC">
            <w:pPr>
              <w:pStyle w:val="aa"/>
              <w:numPr>
                <w:ilvl w:val="0"/>
                <w:numId w:val="6"/>
              </w:numPr>
            </w:pPr>
            <w:r>
              <w:t>...</w:t>
            </w:r>
          </w:p>
          <w:p w14:paraId="3B81744B" w14:textId="77777777" w:rsidR="00C325BC" w:rsidRDefault="00C325BC" w:rsidP="00C325BC">
            <w:pPr>
              <w:pStyle w:val="aa"/>
              <w:numPr>
                <w:ilvl w:val="1"/>
                <w:numId w:val="6"/>
              </w:numPr>
            </w:pPr>
            <w:r>
              <w:t>...</w:t>
            </w:r>
          </w:p>
          <w:p w14:paraId="70573D41" w14:textId="77777777" w:rsidR="00C325BC" w:rsidRPr="00C325BC" w:rsidRDefault="00C325BC" w:rsidP="00C325BC">
            <w:pPr>
              <w:pStyle w:val="aa"/>
              <w:numPr>
                <w:ilvl w:val="1"/>
                <w:numId w:val="6"/>
              </w:numPr>
            </w:pPr>
            <w:r>
              <w:t>....</w:t>
            </w:r>
          </w:p>
        </w:tc>
      </w:tr>
      <w:tr w:rsidR="00C325BC" w:rsidRPr="00C325BC" w14:paraId="1C903567" w14:textId="77777777" w:rsidTr="00C325BC">
        <w:trPr>
          <w:trHeight w:val="796"/>
        </w:trPr>
        <w:tc>
          <w:tcPr>
            <w:tcW w:w="1495" w:type="dxa"/>
          </w:tcPr>
          <w:p w14:paraId="72552E0C" w14:textId="77777777" w:rsidR="00C325BC" w:rsidRPr="00C325BC" w:rsidRDefault="00C325BC" w:rsidP="0082774A">
            <w:pPr>
              <w:pStyle w:val="aa"/>
              <w:ind w:left="0"/>
              <w:jc w:val="center"/>
              <w:rPr>
                <w:b/>
              </w:rPr>
            </w:pPr>
            <w:r>
              <w:rPr>
                <w:b/>
              </w:rPr>
              <w:t>Alternative flow 1</w:t>
            </w:r>
          </w:p>
        </w:tc>
        <w:tc>
          <w:tcPr>
            <w:tcW w:w="7361" w:type="dxa"/>
          </w:tcPr>
          <w:p w14:paraId="48D488C8" w14:textId="77777777" w:rsidR="00C325BC" w:rsidRPr="00C325BC" w:rsidRDefault="00C325BC" w:rsidP="00C325BC">
            <w:pPr>
              <w:pStyle w:val="InfoBlue"/>
            </w:pPr>
            <w:r w:rsidRPr="00C325BC">
              <w:t>[</w:t>
            </w:r>
            <w:r>
              <w:t>Alternative flow of events IF ANY that takes place in case of an exception</w:t>
            </w:r>
            <w:r w:rsidRPr="00C325BC">
              <w:t>]</w:t>
            </w:r>
          </w:p>
        </w:tc>
      </w:tr>
      <w:tr w:rsidR="00C325BC" w:rsidRPr="00C325BC" w14:paraId="5D194A4B" w14:textId="77777777" w:rsidTr="0082774A">
        <w:tc>
          <w:tcPr>
            <w:tcW w:w="1495" w:type="dxa"/>
          </w:tcPr>
          <w:p w14:paraId="635D749A" w14:textId="77777777" w:rsidR="00C325BC" w:rsidRDefault="00C325BC" w:rsidP="0082774A">
            <w:pPr>
              <w:pStyle w:val="aa"/>
              <w:ind w:left="0"/>
              <w:jc w:val="center"/>
              <w:rPr>
                <w:b/>
              </w:rPr>
            </w:pPr>
            <w:r>
              <w:rPr>
                <w:b/>
              </w:rPr>
              <w:t>Alternative flow 2</w:t>
            </w:r>
          </w:p>
        </w:tc>
        <w:tc>
          <w:tcPr>
            <w:tcW w:w="7361" w:type="dxa"/>
          </w:tcPr>
          <w:p w14:paraId="134F1D07" w14:textId="77777777" w:rsidR="00C325BC" w:rsidRPr="00C325BC" w:rsidRDefault="00C325BC" w:rsidP="00C325BC">
            <w:pPr>
              <w:pStyle w:val="InfoBlue"/>
            </w:pPr>
            <w:r>
              <w:t>.......</w:t>
            </w:r>
          </w:p>
        </w:tc>
      </w:tr>
      <w:tr w:rsidR="00C325BC" w:rsidRPr="00C325BC" w14:paraId="0BE7E426" w14:textId="77777777" w:rsidTr="0082774A">
        <w:tc>
          <w:tcPr>
            <w:tcW w:w="1495" w:type="dxa"/>
          </w:tcPr>
          <w:p w14:paraId="2E43F44B" w14:textId="77777777" w:rsidR="00C325BC" w:rsidRPr="00C325BC" w:rsidRDefault="00C325BC" w:rsidP="0082774A">
            <w:pPr>
              <w:pStyle w:val="aa"/>
              <w:ind w:left="0"/>
              <w:jc w:val="center"/>
              <w:rPr>
                <w:b/>
              </w:rPr>
            </w:pPr>
            <w:r>
              <w:rPr>
                <w:b/>
              </w:rPr>
              <w:t>Post conditions</w:t>
            </w:r>
          </w:p>
        </w:tc>
        <w:tc>
          <w:tcPr>
            <w:tcW w:w="7361" w:type="dxa"/>
          </w:tcPr>
          <w:p w14:paraId="7FFF9AF0" w14:textId="77777777" w:rsidR="00C325BC" w:rsidRPr="00C325BC" w:rsidRDefault="00C325BC" w:rsidP="00C325BC">
            <w:pPr>
              <w:pStyle w:val="InfoBlue"/>
            </w:pPr>
            <w:r w:rsidRPr="00C325BC">
              <w:t>[</w:t>
            </w:r>
            <w:r>
              <w:t>Consequences on the state of the application after the correct execution of the use case</w:t>
            </w:r>
            <w:r w:rsidRPr="00C325BC">
              <w:t>]</w:t>
            </w:r>
          </w:p>
        </w:tc>
      </w:tr>
    </w:tbl>
    <w:p w14:paraId="5A283C20" w14:textId="77777777" w:rsidR="00C325BC" w:rsidRDefault="00C325BC" w:rsidP="00C325BC">
      <w:pPr>
        <w:pStyle w:val="2"/>
      </w:pPr>
      <w:bookmarkStart w:id="4" w:name="_Toc401333244"/>
      <w:r>
        <w:lastRenderedPageBreak/>
        <w:t xml:space="preserve">&lt;Use Case </w:t>
      </w:r>
      <w:r>
        <w:rPr>
          <w:lang w:val="el-GR"/>
        </w:rPr>
        <w:t>2</w:t>
      </w:r>
      <w:r>
        <w:t>&gt;</w:t>
      </w:r>
      <w:bookmarkEnd w:id="4"/>
    </w:p>
    <w:p w14:paraId="54978BEA" w14:textId="77777777" w:rsidR="00C325BC" w:rsidRDefault="00C325BC" w:rsidP="00C325BC">
      <w:r>
        <w:t>…..</w:t>
      </w:r>
    </w:p>
    <w:p w14:paraId="54DF6640" w14:textId="77777777" w:rsidR="00C325BC" w:rsidRDefault="00C325BC" w:rsidP="00C325BC"/>
    <w:p w14:paraId="196281B7" w14:textId="77777777" w:rsidR="00C325BC" w:rsidRPr="00C325BC" w:rsidRDefault="00C325BC" w:rsidP="00C325BC"/>
    <w:p w14:paraId="73170280" w14:textId="77777777" w:rsidR="00F112B3" w:rsidRDefault="00E72555" w:rsidP="00F112B3">
      <w:pPr>
        <w:pStyle w:val="1"/>
      </w:pPr>
      <w:r>
        <w:t>Design</w:t>
      </w:r>
      <w:bookmarkEnd w:id="2"/>
    </w:p>
    <w:p w14:paraId="54C7CB1B" w14:textId="77777777" w:rsidR="00793FB8" w:rsidRPr="00F112B3" w:rsidRDefault="002A1330" w:rsidP="002A1330">
      <w:pPr>
        <w:pStyle w:val="2"/>
      </w:pPr>
      <w:bookmarkStart w:id="5" w:name="_Toc474157120"/>
      <w:r>
        <w:t>Architecture</w:t>
      </w:r>
      <w:bookmarkEnd w:id="5"/>
      <w:r>
        <w:t xml:space="preserve"> </w:t>
      </w:r>
    </w:p>
    <w:p w14:paraId="0FC7A626" w14:textId="77777777" w:rsidR="00F112B3" w:rsidRDefault="002A1330" w:rsidP="00DA55FD">
      <w:r>
        <w:t xml:space="preserve">&lt;Specify the overall architecture for this release in terms of a </w:t>
      </w:r>
      <w:r w:rsidRPr="0055058F">
        <w:rPr>
          <w:b/>
        </w:rPr>
        <w:t>UML package diagram</w:t>
      </w:r>
      <w:r w:rsidR="00160902">
        <w:t>.</w:t>
      </w:r>
      <w:r>
        <w:t>&gt;</w:t>
      </w:r>
    </w:p>
    <w:p w14:paraId="793DC363" w14:textId="77777777" w:rsidR="002A1330" w:rsidRDefault="002A1330" w:rsidP="002A1330">
      <w:pPr>
        <w:pStyle w:val="2"/>
      </w:pPr>
      <w:bookmarkStart w:id="6" w:name="_Toc474157121"/>
      <w:r>
        <w:t>Design</w:t>
      </w:r>
      <w:bookmarkEnd w:id="6"/>
    </w:p>
    <w:p w14:paraId="517DA706" w14:textId="77777777" w:rsidR="002A1330" w:rsidRDefault="002A1330" w:rsidP="002A1330">
      <w:r>
        <w:t xml:space="preserve">&lt;Specify the detailed design for this release in terms of </w:t>
      </w:r>
      <w:r w:rsidRPr="0055058F">
        <w:rPr>
          <w:b/>
        </w:rPr>
        <w:t>UML class diagrams</w:t>
      </w:r>
      <w:r w:rsidR="00160902">
        <w:t>.</w:t>
      </w:r>
      <w:r>
        <w:t>&gt;</w:t>
      </w:r>
    </w:p>
    <w:p w14:paraId="5C7D66F9" w14:textId="77777777" w:rsidR="002A1330" w:rsidRDefault="002A1330" w:rsidP="002A1330">
      <w:r>
        <w:t>&lt;Document the classes that are included i</w:t>
      </w:r>
      <w:r w:rsidR="00152C94">
        <w:t>n this release in terms of CRC cards according to the template that is given below</w:t>
      </w:r>
      <w:r w:rsidR="00160902">
        <w:t>.</w:t>
      </w:r>
      <w:r>
        <w:t>&gt;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52"/>
        <w:gridCol w:w="4404"/>
      </w:tblGrid>
      <w:tr w:rsidR="00152C94" w:rsidRPr="009C5C76" w14:paraId="3B30EEB4" w14:textId="77777777" w:rsidTr="00644DD3">
        <w:tc>
          <w:tcPr>
            <w:tcW w:w="8856" w:type="dxa"/>
            <w:gridSpan w:val="2"/>
          </w:tcPr>
          <w:p w14:paraId="51E43779" w14:textId="77777777" w:rsidR="00152C94" w:rsidRPr="009C5C76" w:rsidRDefault="00152C94" w:rsidP="00644DD3">
            <w:pPr>
              <w:pStyle w:val="aa"/>
              <w:ind w:left="0"/>
              <w:rPr>
                <w:lang w:val="el-GR"/>
              </w:rPr>
            </w:pPr>
            <w:r w:rsidRPr="009C5C76">
              <w:rPr>
                <w:b/>
              </w:rPr>
              <w:t>Class Name: ....</w:t>
            </w:r>
          </w:p>
        </w:tc>
      </w:tr>
      <w:tr w:rsidR="00152C94" w:rsidRPr="009C5C76" w14:paraId="2699B2F1" w14:textId="77777777" w:rsidTr="00644DD3">
        <w:tc>
          <w:tcPr>
            <w:tcW w:w="4452" w:type="dxa"/>
          </w:tcPr>
          <w:p w14:paraId="5F424FBF" w14:textId="77777777" w:rsidR="00152C94" w:rsidRPr="009C5C76" w:rsidRDefault="00152C94" w:rsidP="00644DD3">
            <w:pPr>
              <w:pStyle w:val="aa"/>
              <w:ind w:left="0"/>
              <w:rPr>
                <w:b/>
              </w:rPr>
            </w:pPr>
            <w:r w:rsidRPr="009C5C76">
              <w:rPr>
                <w:b/>
              </w:rPr>
              <w:t>Responsibilities:</w:t>
            </w:r>
          </w:p>
          <w:p w14:paraId="0DFA42DC" w14:textId="77777777" w:rsidR="00152C94" w:rsidRDefault="00152C94" w:rsidP="00644DD3">
            <w:pPr>
              <w:pStyle w:val="aa"/>
              <w:widowControl w:val="0"/>
              <w:numPr>
                <w:ilvl w:val="0"/>
                <w:numId w:val="3"/>
              </w:numPr>
              <w:spacing w:line="240" w:lineRule="atLeast"/>
              <w:jc w:val="left"/>
            </w:pPr>
            <w:r>
              <w:t>...</w:t>
            </w:r>
          </w:p>
          <w:p w14:paraId="54E397AF" w14:textId="77777777" w:rsidR="00152C94" w:rsidRDefault="00152C94" w:rsidP="00644DD3">
            <w:pPr>
              <w:pStyle w:val="aa"/>
              <w:widowControl w:val="0"/>
              <w:numPr>
                <w:ilvl w:val="0"/>
                <w:numId w:val="3"/>
              </w:numPr>
              <w:spacing w:line="240" w:lineRule="atLeast"/>
              <w:jc w:val="left"/>
            </w:pPr>
            <w:r>
              <w:t>....</w:t>
            </w:r>
          </w:p>
          <w:p w14:paraId="3A3F0365" w14:textId="77777777" w:rsidR="00152C94" w:rsidRPr="00552E24" w:rsidRDefault="00152C94" w:rsidP="00644DD3">
            <w:pPr>
              <w:pStyle w:val="aa"/>
              <w:widowControl w:val="0"/>
              <w:numPr>
                <w:ilvl w:val="0"/>
                <w:numId w:val="3"/>
              </w:numPr>
              <w:spacing w:line="240" w:lineRule="atLeast"/>
              <w:jc w:val="left"/>
            </w:pPr>
            <w:r>
              <w:t>...</w:t>
            </w:r>
          </w:p>
        </w:tc>
        <w:tc>
          <w:tcPr>
            <w:tcW w:w="4404" w:type="dxa"/>
          </w:tcPr>
          <w:p w14:paraId="1E7205F9" w14:textId="77777777" w:rsidR="00152C94" w:rsidRPr="009C5C76" w:rsidRDefault="00152C94" w:rsidP="00644DD3">
            <w:pPr>
              <w:pStyle w:val="aa"/>
              <w:ind w:left="0"/>
              <w:rPr>
                <w:b/>
              </w:rPr>
            </w:pPr>
            <w:r w:rsidRPr="009C5C76">
              <w:rPr>
                <w:b/>
              </w:rPr>
              <w:t>Collaborations:</w:t>
            </w:r>
          </w:p>
          <w:p w14:paraId="175BD17D" w14:textId="77777777" w:rsidR="00152C94" w:rsidRDefault="00152C94" w:rsidP="00644DD3">
            <w:pPr>
              <w:pStyle w:val="aa"/>
              <w:widowControl w:val="0"/>
              <w:numPr>
                <w:ilvl w:val="0"/>
                <w:numId w:val="3"/>
              </w:numPr>
              <w:spacing w:line="240" w:lineRule="atLeast"/>
              <w:jc w:val="left"/>
            </w:pPr>
            <w:r>
              <w:t>...</w:t>
            </w:r>
          </w:p>
          <w:p w14:paraId="38806C72" w14:textId="77777777" w:rsidR="00152C94" w:rsidRDefault="00152C94" w:rsidP="00644DD3">
            <w:pPr>
              <w:pStyle w:val="aa"/>
              <w:widowControl w:val="0"/>
              <w:numPr>
                <w:ilvl w:val="0"/>
                <w:numId w:val="3"/>
              </w:numPr>
              <w:spacing w:line="240" w:lineRule="atLeast"/>
              <w:jc w:val="left"/>
            </w:pPr>
            <w:r>
              <w:t>....</w:t>
            </w:r>
          </w:p>
          <w:p w14:paraId="31CD288F" w14:textId="77777777" w:rsidR="00152C94" w:rsidRPr="00552E24" w:rsidRDefault="00152C94" w:rsidP="00644DD3">
            <w:pPr>
              <w:pStyle w:val="aa"/>
              <w:widowControl w:val="0"/>
              <w:numPr>
                <w:ilvl w:val="0"/>
                <w:numId w:val="3"/>
              </w:numPr>
              <w:spacing w:line="240" w:lineRule="atLeast"/>
              <w:jc w:val="left"/>
            </w:pPr>
            <w:r>
              <w:t>....</w:t>
            </w:r>
          </w:p>
        </w:tc>
      </w:tr>
    </w:tbl>
    <w:p w14:paraId="71729BD8" w14:textId="77777777" w:rsidR="009D16FB" w:rsidRDefault="009D16FB" w:rsidP="009D16FB"/>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52"/>
        <w:gridCol w:w="4404"/>
      </w:tblGrid>
      <w:tr w:rsidR="009D16FB" w:rsidRPr="009C5C76" w14:paraId="073D7C7C" w14:textId="77777777" w:rsidTr="00644DD3">
        <w:tc>
          <w:tcPr>
            <w:tcW w:w="8856" w:type="dxa"/>
            <w:gridSpan w:val="2"/>
          </w:tcPr>
          <w:p w14:paraId="54D19492" w14:textId="77777777" w:rsidR="009D16FB" w:rsidRPr="009C5C76" w:rsidRDefault="009D16FB" w:rsidP="00644DD3">
            <w:pPr>
              <w:pStyle w:val="aa"/>
              <w:ind w:left="0"/>
              <w:rPr>
                <w:lang w:val="el-GR"/>
              </w:rPr>
            </w:pPr>
            <w:r w:rsidRPr="009C5C76">
              <w:rPr>
                <w:b/>
              </w:rPr>
              <w:t>Class Name: ....</w:t>
            </w:r>
          </w:p>
        </w:tc>
      </w:tr>
      <w:tr w:rsidR="009D16FB" w:rsidRPr="009C5C76" w14:paraId="746C5153" w14:textId="77777777" w:rsidTr="00644DD3">
        <w:tc>
          <w:tcPr>
            <w:tcW w:w="4452" w:type="dxa"/>
          </w:tcPr>
          <w:p w14:paraId="5CDD538C" w14:textId="77777777" w:rsidR="009D16FB" w:rsidRPr="009C5C76" w:rsidRDefault="009D16FB" w:rsidP="00644DD3">
            <w:pPr>
              <w:pStyle w:val="aa"/>
              <w:ind w:left="0"/>
              <w:rPr>
                <w:b/>
              </w:rPr>
            </w:pPr>
            <w:r w:rsidRPr="009C5C76">
              <w:rPr>
                <w:b/>
              </w:rPr>
              <w:t>Responsibilities:</w:t>
            </w:r>
          </w:p>
          <w:p w14:paraId="31DB0C09" w14:textId="77777777" w:rsidR="009D16FB" w:rsidRDefault="009D16FB" w:rsidP="00644DD3">
            <w:pPr>
              <w:pStyle w:val="aa"/>
              <w:widowControl w:val="0"/>
              <w:numPr>
                <w:ilvl w:val="0"/>
                <w:numId w:val="3"/>
              </w:numPr>
              <w:spacing w:line="240" w:lineRule="atLeast"/>
              <w:jc w:val="left"/>
            </w:pPr>
            <w:r>
              <w:t>...</w:t>
            </w:r>
          </w:p>
          <w:p w14:paraId="3B697782" w14:textId="77777777" w:rsidR="009D16FB" w:rsidRDefault="009D16FB" w:rsidP="00644DD3">
            <w:pPr>
              <w:pStyle w:val="aa"/>
              <w:widowControl w:val="0"/>
              <w:numPr>
                <w:ilvl w:val="0"/>
                <w:numId w:val="3"/>
              </w:numPr>
              <w:spacing w:line="240" w:lineRule="atLeast"/>
              <w:jc w:val="left"/>
            </w:pPr>
            <w:r>
              <w:t>....</w:t>
            </w:r>
          </w:p>
          <w:p w14:paraId="581A7F95" w14:textId="77777777" w:rsidR="009D16FB" w:rsidRPr="00552E24" w:rsidRDefault="009D16FB" w:rsidP="00644DD3">
            <w:pPr>
              <w:pStyle w:val="aa"/>
              <w:widowControl w:val="0"/>
              <w:numPr>
                <w:ilvl w:val="0"/>
                <w:numId w:val="3"/>
              </w:numPr>
              <w:spacing w:line="240" w:lineRule="atLeast"/>
              <w:jc w:val="left"/>
            </w:pPr>
            <w:r>
              <w:t>...</w:t>
            </w:r>
          </w:p>
        </w:tc>
        <w:tc>
          <w:tcPr>
            <w:tcW w:w="4404" w:type="dxa"/>
          </w:tcPr>
          <w:p w14:paraId="0B9D4A4E" w14:textId="77777777" w:rsidR="009D16FB" w:rsidRPr="009C5C76" w:rsidRDefault="009D16FB" w:rsidP="00644DD3">
            <w:pPr>
              <w:pStyle w:val="aa"/>
              <w:ind w:left="0"/>
              <w:rPr>
                <w:b/>
              </w:rPr>
            </w:pPr>
            <w:r w:rsidRPr="009C5C76">
              <w:rPr>
                <w:b/>
              </w:rPr>
              <w:t>Collaborations:</w:t>
            </w:r>
          </w:p>
          <w:p w14:paraId="2C383747" w14:textId="77777777" w:rsidR="009D16FB" w:rsidRDefault="009D16FB" w:rsidP="00644DD3">
            <w:pPr>
              <w:pStyle w:val="aa"/>
              <w:widowControl w:val="0"/>
              <w:numPr>
                <w:ilvl w:val="0"/>
                <w:numId w:val="3"/>
              </w:numPr>
              <w:spacing w:line="240" w:lineRule="atLeast"/>
              <w:jc w:val="left"/>
            </w:pPr>
            <w:r>
              <w:t>...</w:t>
            </w:r>
          </w:p>
          <w:p w14:paraId="03AD6754" w14:textId="77777777" w:rsidR="009D16FB" w:rsidRDefault="009D16FB" w:rsidP="00644DD3">
            <w:pPr>
              <w:pStyle w:val="aa"/>
              <w:widowControl w:val="0"/>
              <w:numPr>
                <w:ilvl w:val="0"/>
                <w:numId w:val="3"/>
              </w:numPr>
              <w:spacing w:line="240" w:lineRule="atLeast"/>
              <w:jc w:val="left"/>
            </w:pPr>
            <w:r>
              <w:t>....</w:t>
            </w:r>
          </w:p>
          <w:p w14:paraId="2E61AE66" w14:textId="77777777" w:rsidR="009D16FB" w:rsidRPr="00552E24" w:rsidRDefault="009D16FB" w:rsidP="00644DD3">
            <w:pPr>
              <w:pStyle w:val="aa"/>
              <w:widowControl w:val="0"/>
              <w:numPr>
                <w:ilvl w:val="0"/>
                <w:numId w:val="3"/>
              </w:numPr>
              <w:spacing w:line="240" w:lineRule="atLeast"/>
              <w:jc w:val="left"/>
            </w:pPr>
            <w:r>
              <w:t>....</w:t>
            </w:r>
          </w:p>
        </w:tc>
      </w:tr>
    </w:tbl>
    <w:p w14:paraId="7A78C7EC" w14:textId="77777777" w:rsidR="009D16FB" w:rsidRDefault="009D16FB" w:rsidP="009D16FB">
      <w:r>
        <w:t>...................................................</w:t>
      </w:r>
    </w:p>
    <w:p w14:paraId="069AA2CC" w14:textId="77777777" w:rsidR="002A1330" w:rsidRPr="0055058F" w:rsidRDefault="009D16FB" w:rsidP="002A1330">
      <w:r>
        <w:t>...................</w:t>
      </w:r>
      <w:r w:rsidR="0079222F" w:rsidRPr="006C4BC4">
        <w:rPr>
          <w:b/>
        </w:rPr>
        <w:t xml:space="preserve"> </w:t>
      </w:r>
    </w:p>
    <w:sectPr w:rsidR="002A1330" w:rsidRPr="0055058F">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5E553F" w14:textId="77777777" w:rsidR="00891E7A" w:rsidRDefault="00891E7A">
      <w:pPr>
        <w:spacing w:line="240" w:lineRule="auto"/>
      </w:pPr>
      <w:r>
        <w:separator/>
      </w:r>
    </w:p>
  </w:endnote>
  <w:endnote w:type="continuationSeparator" w:id="0">
    <w:p w14:paraId="7CF31410" w14:textId="77777777" w:rsidR="00891E7A" w:rsidRDefault="00891E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Helvetica">
    <w:panose1 w:val="020B0604020202020204"/>
    <w:charset w:val="A1"/>
    <w:family w:val="swiss"/>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Book Antiqua">
    <w:panose1 w:val="02040602050305030304"/>
    <w:charset w:val="A1"/>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5D6EFC" w14:textId="77777777" w:rsidR="00F9544D" w:rsidRDefault="00F9544D">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1F77AED0" w14:textId="77777777" w:rsidR="00F9544D" w:rsidRDefault="00F9544D">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9544D" w:rsidRPr="009842A5" w14:paraId="32240B62" w14:textId="77777777">
      <w:tc>
        <w:tcPr>
          <w:tcW w:w="3162" w:type="dxa"/>
          <w:tcBorders>
            <w:top w:val="nil"/>
            <w:left w:val="nil"/>
            <w:bottom w:val="nil"/>
            <w:right w:val="nil"/>
          </w:tcBorders>
        </w:tcPr>
        <w:p w14:paraId="4D146093" w14:textId="77777777" w:rsidR="00F9544D" w:rsidRPr="009842A5" w:rsidRDefault="00F9544D">
          <w:pPr>
            <w:ind w:right="360"/>
          </w:pPr>
        </w:p>
      </w:tc>
      <w:tc>
        <w:tcPr>
          <w:tcW w:w="3162" w:type="dxa"/>
          <w:tcBorders>
            <w:top w:val="nil"/>
            <w:left w:val="nil"/>
            <w:bottom w:val="nil"/>
            <w:right w:val="nil"/>
          </w:tcBorders>
        </w:tcPr>
        <w:p w14:paraId="21C9C36B" w14:textId="77777777" w:rsidR="00F9544D" w:rsidRPr="009842A5" w:rsidRDefault="00F9544D" w:rsidP="00042125">
          <w:pPr>
            <w:jc w:val="center"/>
          </w:pPr>
          <w:r w:rsidRPr="009842A5">
            <w:fldChar w:fldCharType="begin"/>
          </w:r>
          <w:r w:rsidRPr="009842A5">
            <w:instrText xml:space="preserve"> DOCPROPERTY "Company"  \* MERGEFORMAT </w:instrText>
          </w:r>
          <w:r w:rsidRPr="009842A5">
            <w:fldChar w:fldCharType="end"/>
          </w:r>
          <w:r w:rsidRPr="009842A5">
            <w:t xml:space="preserve"> </w:t>
          </w:r>
        </w:p>
      </w:tc>
      <w:tc>
        <w:tcPr>
          <w:tcW w:w="3162" w:type="dxa"/>
          <w:tcBorders>
            <w:top w:val="nil"/>
            <w:left w:val="nil"/>
            <w:bottom w:val="nil"/>
            <w:right w:val="nil"/>
          </w:tcBorders>
        </w:tcPr>
        <w:p w14:paraId="545A9572" w14:textId="77777777" w:rsidR="00F9544D" w:rsidRPr="009842A5" w:rsidRDefault="00F9544D">
          <w:pPr>
            <w:jc w:val="right"/>
          </w:pPr>
          <w:r w:rsidRPr="009842A5">
            <w:t xml:space="preserve">Page </w:t>
          </w:r>
          <w:r w:rsidRPr="009842A5">
            <w:rPr>
              <w:rStyle w:val="a9"/>
            </w:rPr>
            <w:fldChar w:fldCharType="begin"/>
          </w:r>
          <w:r w:rsidRPr="009842A5">
            <w:rPr>
              <w:rStyle w:val="a9"/>
            </w:rPr>
            <w:instrText xml:space="preserve"> PAGE </w:instrText>
          </w:r>
          <w:r w:rsidRPr="009842A5">
            <w:rPr>
              <w:rStyle w:val="a9"/>
            </w:rPr>
            <w:fldChar w:fldCharType="separate"/>
          </w:r>
          <w:r w:rsidR="00FE56D3">
            <w:rPr>
              <w:rStyle w:val="a9"/>
              <w:noProof/>
            </w:rPr>
            <w:t>4</w:t>
          </w:r>
          <w:r w:rsidRPr="009842A5">
            <w:rPr>
              <w:rStyle w:val="a9"/>
            </w:rPr>
            <w:fldChar w:fldCharType="end"/>
          </w:r>
        </w:p>
      </w:tc>
    </w:tr>
  </w:tbl>
  <w:p w14:paraId="2BD587B1" w14:textId="77777777" w:rsidR="00F9544D" w:rsidRDefault="00F9544D">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5C042" w14:textId="77777777" w:rsidR="00F9544D" w:rsidRDefault="00F9544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2F435" w14:textId="77777777" w:rsidR="00891E7A" w:rsidRDefault="00891E7A">
      <w:pPr>
        <w:spacing w:line="240" w:lineRule="auto"/>
      </w:pPr>
      <w:r>
        <w:separator/>
      </w:r>
    </w:p>
  </w:footnote>
  <w:footnote w:type="continuationSeparator" w:id="0">
    <w:p w14:paraId="080BDE8F" w14:textId="77777777" w:rsidR="00891E7A" w:rsidRDefault="00891E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FC096" w14:textId="77777777" w:rsidR="00F9544D" w:rsidRDefault="00F9544D">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6F7B1" w14:textId="77777777" w:rsidR="00F9544D" w:rsidRDefault="00F9544D">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3F782DA4"/>
    <w:lvl w:ilvl="0">
      <w:start w:val="1"/>
      <w:numFmt w:val="decimal"/>
      <w:pStyle w:val="a"/>
      <w:lvlText w:val="%1."/>
      <w:lvlJc w:val="left"/>
      <w:pPr>
        <w:tabs>
          <w:tab w:val="num" w:pos="360"/>
        </w:tabs>
        <w:ind w:left="360" w:hanging="360"/>
      </w:pPr>
      <w:rPr>
        <w:rFonts w:hint="default"/>
      </w:rPr>
    </w:lvl>
  </w:abstractNum>
  <w:abstractNum w:abstractNumId="1" w15:restartNumberingAfterBreak="0">
    <w:nsid w:val="040E2ECF"/>
    <w:multiLevelType w:val="hybridMultilevel"/>
    <w:tmpl w:val="EF7C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11D49"/>
    <w:multiLevelType w:val="hybridMultilevel"/>
    <w:tmpl w:val="FA681666"/>
    <w:lvl w:ilvl="0" w:tplc="04090001">
      <w:start w:val="1"/>
      <w:numFmt w:val="bullet"/>
      <w:lvlText w:val=""/>
      <w:lvlJc w:val="left"/>
      <w:pPr>
        <w:ind w:left="720" w:hanging="360"/>
      </w:pPr>
      <w:rPr>
        <w:rFonts w:ascii="Symbol" w:hAnsi="Symbol" w:hint="default"/>
      </w:rPr>
    </w:lvl>
    <w:lvl w:ilvl="1" w:tplc="B85C33CC">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F5C4D"/>
    <w:multiLevelType w:val="hybridMultilevel"/>
    <w:tmpl w:val="6C3E0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17A2F3C"/>
    <w:multiLevelType w:val="hybridMultilevel"/>
    <w:tmpl w:val="79286A6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419403F9"/>
    <w:multiLevelType w:val="hybridMultilevel"/>
    <w:tmpl w:val="09FA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B43BA"/>
    <w:multiLevelType w:val="hybridMultilevel"/>
    <w:tmpl w:val="0D04AAEA"/>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467E258D"/>
    <w:multiLevelType w:val="multilevel"/>
    <w:tmpl w:val="0408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4DEC24C3"/>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7B60AB2"/>
    <w:multiLevelType w:val="multilevel"/>
    <w:tmpl w:val="FF3A19A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58410907">
    <w:abstractNumId w:val="0"/>
  </w:num>
  <w:num w:numId="2" w16cid:durableId="1980914288">
    <w:abstractNumId w:val="8"/>
  </w:num>
  <w:num w:numId="3" w16cid:durableId="829717069">
    <w:abstractNumId w:val="7"/>
  </w:num>
  <w:num w:numId="4" w16cid:durableId="983005107">
    <w:abstractNumId w:val="5"/>
  </w:num>
  <w:num w:numId="5" w16cid:durableId="1456102667">
    <w:abstractNumId w:val="4"/>
  </w:num>
  <w:num w:numId="6" w16cid:durableId="1020817083">
    <w:abstractNumId w:val="9"/>
  </w:num>
  <w:num w:numId="7" w16cid:durableId="923227042">
    <w:abstractNumId w:val="3"/>
  </w:num>
  <w:num w:numId="8" w16cid:durableId="359865528">
    <w:abstractNumId w:val="10"/>
  </w:num>
  <w:num w:numId="9" w16cid:durableId="872378202">
    <w:abstractNumId w:val="2"/>
  </w:num>
  <w:num w:numId="10" w16cid:durableId="1903364588">
    <w:abstractNumId w:val="6"/>
  </w:num>
  <w:num w:numId="11" w16cid:durableId="8684698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n-US" w:vendorID="8" w:dllVersion="513" w:checkStyle="1"/>
  <w:proofState w:spelling="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03B8"/>
    <w:rsid w:val="00003C0A"/>
    <w:rsid w:val="0000430F"/>
    <w:rsid w:val="00010EEE"/>
    <w:rsid w:val="00015208"/>
    <w:rsid w:val="0001740F"/>
    <w:rsid w:val="000218B9"/>
    <w:rsid w:val="000303E0"/>
    <w:rsid w:val="00032C44"/>
    <w:rsid w:val="00036B43"/>
    <w:rsid w:val="00036BA3"/>
    <w:rsid w:val="000375ED"/>
    <w:rsid w:val="00042125"/>
    <w:rsid w:val="00044370"/>
    <w:rsid w:val="0004471E"/>
    <w:rsid w:val="000561A4"/>
    <w:rsid w:val="000562A1"/>
    <w:rsid w:val="00056A76"/>
    <w:rsid w:val="00060CC3"/>
    <w:rsid w:val="00063740"/>
    <w:rsid w:val="00064777"/>
    <w:rsid w:val="00064ADE"/>
    <w:rsid w:val="00066B7D"/>
    <w:rsid w:val="0006743A"/>
    <w:rsid w:val="0007090E"/>
    <w:rsid w:val="00071E47"/>
    <w:rsid w:val="0007358A"/>
    <w:rsid w:val="00077182"/>
    <w:rsid w:val="00080120"/>
    <w:rsid w:val="00080264"/>
    <w:rsid w:val="0008578D"/>
    <w:rsid w:val="0009358B"/>
    <w:rsid w:val="00095BF3"/>
    <w:rsid w:val="00095F28"/>
    <w:rsid w:val="000A289D"/>
    <w:rsid w:val="000B05E9"/>
    <w:rsid w:val="000B258B"/>
    <w:rsid w:val="000B67B4"/>
    <w:rsid w:val="000C3A78"/>
    <w:rsid w:val="000C7A68"/>
    <w:rsid w:val="000D08DA"/>
    <w:rsid w:val="000D186F"/>
    <w:rsid w:val="000E2012"/>
    <w:rsid w:val="000E23AC"/>
    <w:rsid w:val="000F2545"/>
    <w:rsid w:val="000F2867"/>
    <w:rsid w:val="000F54F4"/>
    <w:rsid w:val="00100618"/>
    <w:rsid w:val="00105615"/>
    <w:rsid w:val="001130C0"/>
    <w:rsid w:val="001157CE"/>
    <w:rsid w:val="00115A1E"/>
    <w:rsid w:val="00117311"/>
    <w:rsid w:val="00127560"/>
    <w:rsid w:val="00130B34"/>
    <w:rsid w:val="00131F0B"/>
    <w:rsid w:val="00140D6F"/>
    <w:rsid w:val="001412C7"/>
    <w:rsid w:val="001479D7"/>
    <w:rsid w:val="00147BE0"/>
    <w:rsid w:val="00152C94"/>
    <w:rsid w:val="0015745F"/>
    <w:rsid w:val="00160902"/>
    <w:rsid w:val="00164B9E"/>
    <w:rsid w:val="00166F1D"/>
    <w:rsid w:val="00167B1C"/>
    <w:rsid w:val="00172ECF"/>
    <w:rsid w:val="00182BF3"/>
    <w:rsid w:val="00184A7D"/>
    <w:rsid w:val="001952AA"/>
    <w:rsid w:val="00196905"/>
    <w:rsid w:val="001A0F6C"/>
    <w:rsid w:val="001D22D6"/>
    <w:rsid w:val="001D3457"/>
    <w:rsid w:val="001D4F12"/>
    <w:rsid w:val="001E19E9"/>
    <w:rsid w:val="001E316A"/>
    <w:rsid w:val="001E5871"/>
    <w:rsid w:val="001E640D"/>
    <w:rsid w:val="00202DCB"/>
    <w:rsid w:val="00213777"/>
    <w:rsid w:val="00215922"/>
    <w:rsid w:val="00217CB2"/>
    <w:rsid w:val="00223828"/>
    <w:rsid w:val="00225854"/>
    <w:rsid w:val="0022754D"/>
    <w:rsid w:val="002313CE"/>
    <w:rsid w:val="0023371B"/>
    <w:rsid w:val="00233756"/>
    <w:rsid w:val="0023505E"/>
    <w:rsid w:val="00235B82"/>
    <w:rsid w:val="00240BAE"/>
    <w:rsid w:val="00244EC9"/>
    <w:rsid w:val="00250E4D"/>
    <w:rsid w:val="00262F36"/>
    <w:rsid w:val="00266BA9"/>
    <w:rsid w:val="002674F2"/>
    <w:rsid w:val="0027066C"/>
    <w:rsid w:val="00274597"/>
    <w:rsid w:val="00276A5E"/>
    <w:rsid w:val="00281FCE"/>
    <w:rsid w:val="00283786"/>
    <w:rsid w:val="002839A1"/>
    <w:rsid w:val="002957BD"/>
    <w:rsid w:val="0029778E"/>
    <w:rsid w:val="002A1330"/>
    <w:rsid w:val="002A41C9"/>
    <w:rsid w:val="002A4363"/>
    <w:rsid w:val="002A5FE1"/>
    <w:rsid w:val="002A78D8"/>
    <w:rsid w:val="002B1438"/>
    <w:rsid w:val="002B52C0"/>
    <w:rsid w:val="002C12FB"/>
    <w:rsid w:val="002D0537"/>
    <w:rsid w:val="002D0CD2"/>
    <w:rsid w:val="002D15B3"/>
    <w:rsid w:val="002D2541"/>
    <w:rsid w:val="002D7A1E"/>
    <w:rsid w:val="002E30DE"/>
    <w:rsid w:val="002E363D"/>
    <w:rsid w:val="002E5559"/>
    <w:rsid w:val="002E5C34"/>
    <w:rsid w:val="002F22E0"/>
    <w:rsid w:val="003034CE"/>
    <w:rsid w:val="0030397A"/>
    <w:rsid w:val="00304CF3"/>
    <w:rsid w:val="00310DD3"/>
    <w:rsid w:val="003151D0"/>
    <w:rsid w:val="00317C4D"/>
    <w:rsid w:val="003418CB"/>
    <w:rsid w:val="003476E9"/>
    <w:rsid w:val="00352A40"/>
    <w:rsid w:val="00355AD6"/>
    <w:rsid w:val="003642FF"/>
    <w:rsid w:val="00365B36"/>
    <w:rsid w:val="00374592"/>
    <w:rsid w:val="00375909"/>
    <w:rsid w:val="00375CEF"/>
    <w:rsid w:val="00377A0A"/>
    <w:rsid w:val="003800E5"/>
    <w:rsid w:val="00382AC8"/>
    <w:rsid w:val="0038758C"/>
    <w:rsid w:val="003911AF"/>
    <w:rsid w:val="00395BC5"/>
    <w:rsid w:val="003A18F9"/>
    <w:rsid w:val="003A5EDE"/>
    <w:rsid w:val="003A6694"/>
    <w:rsid w:val="003A6FC1"/>
    <w:rsid w:val="003B3D27"/>
    <w:rsid w:val="003B5C17"/>
    <w:rsid w:val="003C20E5"/>
    <w:rsid w:val="003C600D"/>
    <w:rsid w:val="003D1A66"/>
    <w:rsid w:val="003D2964"/>
    <w:rsid w:val="003D53E7"/>
    <w:rsid w:val="003F65FF"/>
    <w:rsid w:val="003F6DF0"/>
    <w:rsid w:val="00401172"/>
    <w:rsid w:val="00402BD1"/>
    <w:rsid w:val="00415907"/>
    <w:rsid w:val="0043155A"/>
    <w:rsid w:val="00434A92"/>
    <w:rsid w:val="00436229"/>
    <w:rsid w:val="0044388C"/>
    <w:rsid w:val="00446202"/>
    <w:rsid w:val="004517FA"/>
    <w:rsid w:val="004523CE"/>
    <w:rsid w:val="004555DF"/>
    <w:rsid w:val="00456D10"/>
    <w:rsid w:val="0046773F"/>
    <w:rsid w:val="00470076"/>
    <w:rsid w:val="00471F71"/>
    <w:rsid w:val="004723B0"/>
    <w:rsid w:val="0047248A"/>
    <w:rsid w:val="00472965"/>
    <w:rsid w:val="0047376A"/>
    <w:rsid w:val="00474A0B"/>
    <w:rsid w:val="00481CAA"/>
    <w:rsid w:val="00494884"/>
    <w:rsid w:val="00495CC4"/>
    <w:rsid w:val="004A0F8A"/>
    <w:rsid w:val="004A1722"/>
    <w:rsid w:val="004A4709"/>
    <w:rsid w:val="004A72B9"/>
    <w:rsid w:val="004A7763"/>
    <w:rsid w:val="004B1A39"/>
    <w:rsid w:val="004B5456"/>
    <w:rsid w:val="004B76AA"/>
    <w:rsid w:val="004C2EB0"/>
    <w:rsid w:val="004C5290"/>
    <w:rsid w:val="004C5D29"/>
    <w:rsid w:val="004D5B62"/>
    <w:rsid w:val="004E24B0"/>
    <w:rsid w:val="004E3300"/>
    <w:rsid w:val="004E4280"/>
    <w:rsid w:val="004F3593"/>
    <w:rsid w:val="00502581"/>
    <w:rsid w:val="00505E71"/>
    <w:rsid w:val="00506F78"/>
    <w:rsid w:val="00511FF8"/>
    <w:rsid w:val="0052456A"/>
    <w:rsid w:val="00524F88"/>
    <w:rsid w:val="00527092"/>
    <w:rsid w:val="00530C33"/>
    <w:rsid w:val="00531F1E"/>
    <w:rsid w:val="0053312B"/>
    <w:rsid w:val="005333AF"/>
    <w:rsid w:val="005360FA"/>
    <w:rsid w:val="005408C2"/>
    <w:rsid w:val="00542988"/>
    <w:rsid w:val="00546CB5"/>
    <w:rsid w:val="0055058F"/>
    <w:rsid w:val="00556BF8"/>
    <w:rsid w:val="00557706"/>
    <w:rsid w:val="00557AF2"/>
    <w:rsid w:val="00565F02"/>
    <w:rsid w:val="005721BF"/>
    <w:rsid w:val="0057681C"/>
    <w:rsid w:val="00585AFD"/>
    <w:rsid w:val="00590433"/>
    <w:rsid w:val="00592821"/>
    <w:rsid w:val="00593C99"/>
    <w:rsid w:val="005943A3"/>
    <w:rsid w:val="00594427"/>
    <w:rsid w:val="005A1017"/>
    <w:rsid w:val="005A16DD"/>
    <w:rsid w:val="005A562C"/>
    <w:rsid w:val="005B03E1"/>
    <w:rsid w:val="005B60E7"/>
    <w:rsid w:val="005D0648"/>
    <w:rsid w:val="005D79C8"/>
    <w:rsid w:val="005F1A29"/>
    <w:rsid w:val="005F2BC4"/>
    <w:rsid w:val="005F3088"/>
    <w:rsid w:val="005F7DAA"/>
    <w:rsid w:val="00601418"/>
    <w:rsid w:val="00610C9F"/>
    <w:rsid w:val="006209C4"/>
    <w:rsid w:val="006233C9"/>
    <w:rsid w:val="00641D67"/>
    <w:rsid w:val="00644304"/>
    <w:rsid w:val="00644DD3"/>
    <w:rsid w:val="00645DCA"/>
    <w:rsid w:val="00650985"/>
    <w:rsid w:val="00651A3D"/>
    <w:rsid w:val="00653502"/>
    <w:rsid w:val="0065462E"/>
    <w:rsid w:val="00657B31"/>
    <w:rsid w:val="00663A09"/>
    <w:rsid w:val="0066556D"/>
    <w:rsid w:val="00665B58"/>
    <w:rsid w:val="00670352"/>
    <w:rsid w:val="0067079C"/>
    <w:rsid w:val="006834A0"/>
    <w:rsid w:val="00686783"/>
    <w:rsid w:val="00694C78"/>
    <w:rsid w:val="006950D2"/>
    <w:rsid w:val="006A2552"/>
    <w:rsid w:val="006A4008"/>
    <w:rsid w:val="006A446C"/>
    <w:rsid w:val="006B57C5"/>
    <w:rsid w:val="006B5E50"/>
    <w:rsid w:val="006C4BC4"/>
    <w:rsid w:val="006C5DD4"/>
    <w:rsid w:val="006D6490"/>
    <w:rsid w:val="006E1004"/>
    <w:rsid w:val="006E6409"/>
    <w:rsid w:val="006F1696"/>
    <w:rsid w:val="006F1E2C"/>
    <w:rsid w:val="006F3E1D"/>
    <w:rsid w:val="006F4F3A"/>
    <w:rsid w:val="006F65AA"/>
    <w:rsid w:val="00700144"/>
    <w:rsid w:val="007013E6"/>
    <w:rsid w:val="00705B2A"/>
    <w:rsid w:val="00707735"/>
    <w:rsid w:val="00713D34"/>
    <w:rsid w:val="007148BB"/>
    <w:rsid w:val="00717EEF"/>
    <w:rsid w:val="00727F4A"/>
    <w:rsid w:val="0073307B"/>
    <w:rsid w:val="00733914"/>
    <w:rsid w:val="00736069"/>
    <w:rsid w:val="0074002C"/>
    <w:rsid w:val="007400F9"/>
    <w:rsid w:val="007429AE"/>
    <w:rsid w:val="00752706"/>
    <w:rsid w:val="00753998"/>
    <w:rsid w:val="00756898"/>
    <w:rsid w:val="00756AAC"/>
    <w:rsid w:val="00756D78"/>
    <w:rsid w:val="007607AC"/>
    <w:rsid w:val="00772439"/>
    <w:rsid w:val="00775DAC"/>
    <w:rsid w:val="00776A96"/>
    <w:rsid w:val="00777FD5"/>
    <w:rsid w:val="00784383"/>
    <w:rsid w:val="0079222F"/>
    <w:rsid w:val="00793FB8"/>
    <w:rsid w:val="007976FA"/>
    <w:rsid w:val="007A0970"/>
    <w:rsid w:val="007A271B"/>
    <w:rsid w:val="007A347F"/>
    <w:rsid w:val="007B00F2"/>
    <w:rsid w:val="007B1946"/>
    <w:rsid w:val="007B78AA"/>
    <w:rsid w:val="007D11F7"/>
    <w:rsid w:val="007D3BA7"/>
    <w:rsid w:val="007D3D8B"/>
    <w:rsid w:val="007E03B8"/>
    <w:rsid w:val="007E0CAF"/>
    <w:rsid w:val="007E2460"/>
    <w:rsid w:val="007E6DDD"/>
    <w:rsid w:val="007F2437"/>
    <w:rsid w:val="007F5F89"/>
    <w:rsid w:val="007F684A"/>
    <w:rsid w:val="00801A38"/>
    <w:rsid w:val="00802103"/>
    <w:rsid w:val="008039D9"/>
    <w:rsid w:val="00803E57"/>
    <w:rsid w:val="00813490"/>
    <w:rsid w:val="00816C70"/>
    <w:rsid w:val="008224A7"/>
    <w:rsid w:val="00822F48"/>
    <w:rsid w:val="008254A7"/>
    <w:rsid w:val="0082774A"/>
    <w:rsid w:val="00831EFE"/>
    <w:rsid w:val="008344CD"/>
    <w:rsid w:val="00842564"/>
    <w:rsid w:val="00853148"/>
    <w:rsid w:val="008574AF"/>
    <w:rsid w:val="0086288B"/>
    <w:rsid w:val="00877DFE"/>
    <w:rsid w:val="00881410"/>
    <w:rsid w:val="00891E7A"/>
    <w:rsid w:val="008940C6"/>
    <w:rsid w:val="008A0872"/>
    <w:rsid w:val="008A600D"/>
    <w:rsid w:val="008A6170"/>
    <w:rsid w:val="008B05DC"/>
    <w:rsid w:val="008B1930"/>
    <w:rsid w:val="008B2281"/>
    <w:rsid w:val="008B4914"/>
    <w:rsid w:val="008B649A"/>
    <w:rsid w:val="008B796E"/>
    <w:rsid w:val="008C2DD2"/>
    <w:rsid w:val="008D06A8"/>
    <w:rsid w:val="008D29AB"/>
    <w:rsid w:val="008D2DF9"/>
    <w:rsid w:val="008D511F"/>
    <w:rsid w:val="008D64D2"/>
    <w:rsid w:val="008E2891"/>
    <w:rsid w:val="008E3B9F"/>
    <w:rsid w:val="008E466D"/>
    <w:rsid w:val="008E5470"/>
    <w:rsid w:val="008E6EA8"/>
    <w:rsid w:val="008F49CF"/>
    <w:rsid w:val="008F5D90"/>
    <w:rsid w:val="00902CD4"/>
    <w:rsid w:val="00906CFB"/>
    <w:rsid w:val="00910700"/>
    <w:rsid w:val="00921AD0"/>
    <w:rsid w:val="00922AE9"/>
    <w:rsid w:val="00933F17"/>
    <w:rsid w:val="00937920"/>
    <w:rsid w:val="0094246C"/>
    <w:rsid w:val="009476EC"/>
    <w:rsid w:val="009507AD"/>
    <w:rsid w:val="00955ED1"/>
    <w:rsid w:val="00956584"/>
    <w:rsid w:val="00961596"/>
    <w:rsid w:val="00965BD9"/>
    <w:rsid w:val="00970D24"/>
    <w:rsid w:val="00972FE9"/>
    <w:rsid w:val="009772DE"/>
    <w:rsid w:val="00983317"/>
    <w:rsid w:val="00983CFF"/>
    <w:rsid w:val="009842A5"/>
    <w:rsid w:val="00985453"/>
    <w:rsid w:val="00986F59"/>
    <w:rsid w:val="009A62E7"/>
    <w:rsid w:val="009A77F3"/>
    <w:rsid w:val="009B1770"/>
    <w:rsid w:val="009B2B54"/>
    <w:rsid w:val="009B53F0"/>
    <w:rsid w:val="009C5216"/>
    <w:rsid w:val="009C722E"/>
    <w:rsid w:val="009D16FB"/>
    <w:rsid w:val="009D2EC6"/>
    <w:rsid w:val="009D36A7"/>
    <w:rsid w:val="009E4900"/>
    <w:rsid w:val="009E693C"/>
    <w:rsid w:val="009F66F3"/>
    <w:rsid w:val="00A031D4"/>
    <w:rsid w:val="00A04ABA"/>
    <w:rsid w:val="00A1336C"/>
    <w:rsid w:val="00A2097D"/>
    <w:rsid w:val="00A304BA"/>
    <w:rsid w:val="00A3225B"/>
    <w:rsid w:val="00A3330D"/>
    <w:rsid w:val="00A33C81"/>
    <w:rsid w:val="00A40AE7"/>
    <w:rsid w:val="00A42A49"/>
    <w:rsid w:val="00A43EF8"/>
    <w:rsid w:val="00A457C2"/>
    <w:rsid w:val="00A46EFB"/>
    <w:rsid w:val="00A57CD9"/>
    <w:rsid w:val="00A64456"/>
    <w:rsid w:val="00A65EE3"/>
    <w:rsid w:val="00A7411D"/>
    <w:rsid w:val="00A8156E"/>
    <w:rsid w:val="00A8366E"/>
    <w:rsid w:val="00A87552"/>
    <w:rsid w:val="00A875C8"/>
    <w:rsid w:val="00A92AC3"/>
    <w:rsid w:val="00A92DE0"/>
    <w:rsid w:val="00A96BD0"/>
    <w:rsid w:val="00AA07D6"/>
    <w:rsid w:val="00AA4C3D"/>
    <w:rsid w:val="00AA6529"/>
    <w:rsid w:val="00AA7C49"/>
    <w:rsid w:val="00AB02C7"/>
    <w:rsid w:val="00AB0A45"/>
    <w:rsid w:val="00AC1347"/>
    <w:rsid w:val="00AC284C"/>
    <w:rsid w:val="00AC28F1"/>
    <w:rsid w:val="00AD0868"/>
    <w:rsid w:val="00AD0C10"/>
    <w:rsid w:val="00AE4EFE"/>
    <w:rsid w:val="00AE5864"/>
    <w:rsid w:val="00AE73E6"/>
    <w:rsid w:val="00AF70C6"/>
    <w:rsid w:val="00B10ED4"/>
    <w:rsid w:val="00B12341"/>
    <w:rsid w:val="00B12DA5"/>
    <w:rsid w:val="00B162F6"/>
    <w:rsid w:val="00B17C5D"/>
    <w:rsid w:val="00B20EDA"/>
    <w:rsid w:val="00B248B9"/>
    <w:rsid w:val="00B2533F"/>
    <w:rsid w:val="00B25D57"/>
    <w:rsid w:val="00B27583"/>
    <w:rsid w:val="00B30019"/>
    <w:rsid w:val="00B41370"/>
    <w:rsid w:val="00B4500A"/>
    <w:rsid w:val="00B46277"/>
    <w:rsid w:val="00B4729A"/>
    <w:rsid w:val="00B54594"/>
    <w:rsid w:val="00B55A59"/>
    <w:rsid w:val="00B650FC"/>
    <w:rsid w:val="00B667FB"/>
    <w:rsid w:val="00B735B2"/>
    <w:rsid w:val="00B756D9"/>
    <w:rsid w:val="00B761E1"/>
    <w:rsid w:val="00B83064"/>
    <w:rsid w:val="00B84B25"/>
    <w:rsid w:val="00B85ED4"/>
    <w:rsid w:val="00B92182"/>
    <w:rsid w:val="00B92D49"/>
    <w:rsid w:val="00BA5709"/>
    <w:rsid w:val="00BA6DFF"/>
    <w:rsid w:val="00BB1369"/>
    <w:rsid w:val="00BB610A"/>
    <w:rsid w:val="00BB6878"/>
    <w:rsid w:val="00BC045F"/>
    <w:rsid w:val="00BC14DE"/>
    <w:rsid w:val="00BC25FE"/>
    <w:rsid w:val="00BC4FFF"/>
    <w:rsid w:val="00BD36C6"/>
    <w:rsid w:val="00BE1C5B"/>
    <w:rsid w:val="00BE291C"/>
    <w:rsid w:val="00BE6283"/>
    <w:rsid w:val="00BF0B6B"/>
    <w:rsid w:val="00C006C8"/>
    <w:rsid w:val="00C031F3"/>
    <w:rsid w:val="00C034A3"/>
    <w:rsid w:val="00C04EFC"/>
    <w:rsid w:val="00C21EEB"/>
    <w:rsid w:val="00C31C3D"/>
    <w:rsid w:val="00C325BC"/>
    <w:rsid w:val="00C326B7"/>
    <w:rsid w:val="00C35FBA"/>
    <w:rsid w:val="00C43181"/>
    <w:rsid w:val="00C44E19"/>
    <w:rsid w:val="00C452D3"/>
    <w:rsid w:val="00C5267C"/>
    <w:rsid w:val="00C53F70"/>
    <w:rsid w:val="00C55534"/>
    <w:rsid w:val="00C56355"/>
    <w:rsid w:val="00C57AC7"/>
    <w:rsid w:val="00C57EFA"/>
    <w:rsid w:val="00C61747"/>
    <w:rsid w:val="00C64DF0"/>
    <w:rsid w:val="00C66CEC"/>
    <w:rsid w:val="00C67CB8"/>
    <w:rsid w:val="00C70C59"/>
    <w:rsid w:val="00C74BF8"/>
    <w:rsid w:val="00C74FBD"/>
    <w:rsid w:val="00C76732"/>
    <w:rsid w:val="00C87621"/>
    <w:rsid w:val="00C87932"/>
    <w:rsid w:val="00C94A24"/>
    <w:rsid w:val="00C97AF0"/>
    <w:rsid w:val="00CA03BF"/>
    <w:rsid w:val="00CA445C"/>
    <w:rsid w:val="00CA61CD"/>
    <w:rsid w:val="00CB0573"/>
    <w:rsid w:val="00CB320C"/>
    <w:rsid w:val="00CB3811"/>
    <w:rsid w:val="00CB4C62"/>
    <w:rsid w:val="00CB4E1A"/>
    <w:rsid w:val="00CB5BCA"/>
    <w:rsid w:val="00CB7E3A"/>
    <w:rsid w:val="00CC0212"/>
    <w:rsid w:val="00CC1B8F"/>
    <w:rsid w:val="00CC231A"/>
    <w:rsid w:val="00CC4343"/>
    <w:rsid w:val="00CC5035"/>
    <w:rsid w:val="00CD1F64"/>
    <w:rsid w:val="00CD4059"/>
    <w:rsid w:val="00CE2082"/>
    <w:rsid w:val="00CE6583"/>
    <w:rsid w:val="00CE6895"/>
    <w:rsid w:val="00CE780C"/>
    <w:rsid w:val="00CF1975"/>
    <w:rsid w:val="00CF2CF5"/>
    <w:rsid w:val="00CF5C3B"/>
    <w:rsid w:val="00D02BC9"/>
    <w:rsid w:val="00D12473"/>
    <w:rsid w:val="00D14AB5"/>
    <w:rsid w:val="00D24178"/>
    <w:rsid w:val="00D320AB"/>
    <w:rsid w:val="00D34D7F"/>
    <w:rsid w:val="00D504FD"/>
    <w:rsid w:val="00D51290"/>
    <w:rsid w:val="00D61653"/>
    <w:rsid w:val="00D665AE"/>
    <w:rsid w:val="00D74069"/>
    <w:rsid w:val="00D75C62"/>
    <w:rsid w:val="00D80C08"/>
    <w:rsid w:val="00D81135"/>
    <w:rsid w:val="00D811E4"/>
    <w:rsid w:val="00D82170"/>
    <w:rsid w:val="00D84150"/>
    <w:rsid w:val="00D90FE9"/>
    <w:rsid w:val="00DA1CAB"/>
    <w:rsid w:val="00DA26A2"/>
    <w:rsid w:val="00DA524B"/>
    <w:rsid w:val="00DA55FD"/>
    <w:rsid w:val="00DC3B22"/>
    <w:rsid w:val="00DD4ABC"/>
    <w:rsid w:val="00DD5B06"/>
    <w:rsid w:val="00DE0210"/>
    <w:rsid w:val="00DE0969"/>
    <w:rsid w:val="00DE14A9"/>
    <w:rsid w:val="00DE566D"/>
    <w:rsid w:val="00DF051E"/>
    <w:rsid w:val="00DF2C25"/>
    <w:rsid w:val="00E02DC1"/>
    <w:rsid w:val="00E13DBF"/>
    <w:rsid w:val="00E14DD0"/>
    <w:rsid w:val="00E26FD9"/>
    <w:rsid w:val="00E30F35"/>
    <w:rsid w:val="00E31323"/>
    <w:rsid w:val="00E32E87"/>
    <w:rsid w:val="00E331C9"/>
    <w:rsid w:val="00E34AF2"/>
    <w:rsid w:val="00E37BB7"/>
    <w:rsid w:val="00E40B9D"/>
    <w:rsid w:val="00E41AB2"/>
    <w:rsid w:val="00E548F4"/>
    <w:rsid w:val="00E55837"/>
    <w:rsid w:val="00E6244A"/>
    <w:rsid w:val="00E63E1E"/>
    <w:rsid w:val="00E672AF"/>
    <w:rsid w:val="00E704F0"/>
    <w:rsid w:val="00E72555"/>
    <w:rsid w:val="00E7323D"/>
    <w:rsid w:val="00E75083"/>
    <w:rsid w:val="00E83004"/>
    <w:rsid w:val="00E91230"/>
    <w:rsid w:val="00E9425B"/>
    <w:rsid w:val="00EA03E9"/>
    <w:rsid w:val="00EA1DE1"/>
    <w:rsid w:val="00EA2A47"/>
    <w:rsid w:val="00EA2D4B"/>
    <w:rsid w:val="00EA5D02"/>
    <w:rsid w:val="00EA725A"/>
    <w:rsid w:val="00EB09FD"/>
    <w:rsid w:val="00EB127A"/>
    <w:rsid w:val="00EB275B"/>
    <w:rsid w:val="00EB4010"/>
    <w:rsid w:val="00EB538E"/>
    <w:rsid w:val="00EC52A5"/>
    <w:rsid w:val="00EC712E"/>
    <w:rsid w:val="00ED131F"/>
    <w:rsid w:val="00ED2280"/>
    <w:rsid w:val="00EE07CD"/>
    <w:rsid w:val="00EE1FF2"/>
    <w:rsid w:val="00EE5EB9"/>
    <w:rsid w:val="00EF180C"/>
    <w:rsid w:val="00EF3D4A"/>
    <w:rsid w:val="00F0679B"/>
    <w:rsid w:val="00F07231"/>
    <w:rsid w:val="00F07EE4"/>
    <w:rsid w:val="00F10213"/>
    <w:rsid w:val="00F112B3"/>
    <w:rsid w:val="00F12B2A"/>
    <w:rsid w:val="00F1395F"/>
    <w:rsid w:val="00F14BE1"/>
    <w:rsid w:val="00F14F6B"/>
    <w:rsid w:val="00F15AFD"/>
    <w:rsid w:val="00F302A5"/>
    <w:rsid w:val="00F36A36"/>
    <w:rsid w:val="00F41B20"/>
    <w:rsid w:val="00F4329D"/>
    <w:rsid w:val="00F44FD1"/>
    <w:rsid w:val="00F47FBE"/>
    <w:rsid w:val="00F5099D"/>
    <w:rsid w:val="00F573AD"/>
    <w:rsid w:val="00F575E9"/>
    <w:rsid w:val="00F57B8F"/>
    <w:rsid w:val="00F60192"/>
    <w:rsid w:val="00F60518"/>
    <w:rsid w:val="00F60540"/>
    <w:rsid w:val="00F67FF2"/>
    <w:rsid w:val="00F80FA4"/>
    <w:rsid w:val="00F83D4E"/>
    <w:rsid w:val="00F85812"/>
    <w:rsid w:val="00F95339"/>
    <w:rsid w:val="00F9544D"/>
    <w:rsid w:val="00F957E1"/>
    <w:rsid w:val="00FA0AC0"/>
    <w:rsid w:val="00FA46B0"/>
    <w:rsid w:val="00FA75CC"/>
    <w:rsid w:val="00FB0A4B"/>
    <w:rsid w:val="00FB16A3"/>
    <w:rsid w:val="00FC7E51"/>
    <w:rsid w:val="00FD14ED"/>
    <w:rsid w:val="00FD6454"/>
    <w:rsid w:val="00FE23CC"/>
    <w:rsid w:val="00FE2738"/>
    <w:rsid w:val="00FE52C0"/>
    <w:rsid w:val="00FE56D3"/>
    <w:rsid w:val="00FF2EFF"/>
    <w:rsid w:val="00FF35C4"/>
    <w:rsid w:val="00FF588C"/>
    <w:rsid w:val="00FF5A2D"/>
    <w:rsid w:val="00FF7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1CF183"/>
  <w15:chartTrackingRefBased/>
  <w15:docId w15:val="{A1C9D042-E79C-4665-9527-1A8D12BC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3155A"/>
    <w:pPr>
      <w:spacing w:after="200" w:line="252" w:lineRule="auto"/>
      <w:jc w:val="both"/>
    </w:pPr>
    <w:rPr>
      <w:rFonts w:ascii="Calibri" w:hAnsi="Calibri"/>
      <w:sz w:val="22"/>
      <w:szCs w:val="22"/>
      <w:lang w:bidi="en-US"/>
    </w:rPr>
  </w:style>
  <w:style w:type="paragraph" w:styleId="1">
    <w:name w:val="heading 1"/>
    <w:basedOn w:val="a0"/>
    <w:next w:val="a0"/>
    <w:link w:val="1Char"/>
    <w:uiPriority w:val="9"/>
    <w:qFormat/>
    <w:rsid w:val="00F112B3"/>
    <w:pPr>
      <w:numPr>
        <w:numId w:val="2"/>
      </w:numPr>
      <w:pBdr>
        <w:bottom w:val="thinThickSmallGap" w:sz="12" w:space="1" w:color="943634"/>
      </w:pBdr>
      <w:spacing w:before="400"/>
      <w:jc w:val="left"/>
      <w:outlineLvl w:val="0"/>
    </w:pPr>
    <w:rPr>
      <w:color w:val="632423"/>
      <w:spacing w:val="20"/>
      <w:sz w:val="28"/>
      <w:szCs w:val="28"/>
    </w:rPr>
  </w:style>
  <w:style w:type="paragraph" w:styleId="2">
    <w:name w:val="heading 2"/>
    <w:basedOn w:val="a0"/>
    <w:next w:val="a0"/>
    <w:link w:val="2Char"/>
    <w:uiPriority w:val="9"/>
    <w:unhideWhenUsed/>
    <w:qFormat/>
    <w:rsid w:val="0008578D"/>
    <w:pPr>
      <w:numPr>
        <w:ilvl w:val="1"/>
        <w:numId w:val="2"/>
      </w:numPr>
      <w:pBdr>
        <w:bottom w:val="single" w:sz="4" w:space="1" w:color="622423"/>
      </w:pBdr>
      <w:spacing w:before="400"/>
      <w:jc w:val="left"/>
      <w:outlineLvl w:val="1"/>
    </w:pPr>
    <w:rPr>
      <w:color w:val="632423"/>
      <w:spacing w:val="15"/>
      <w:sz w:val="24"/>
      <w:szCs w:val="24"/>
    </w:rPr>
  </w:style>
  <w:style w:type="paragraph" w:styleId="3">
    <w:name w:val="heading 3"/>
    <w:basedOn w:val="a0"/>
    <w:next w:val="a0"/>
    <w:link w:val="3Char"/>
    <w:uiPriority w:val="9"/>
    <w:unhideWhenUsed/>
    <w:qFormat/>
    <w:rsid w:val="00705B2A"/>
    <w:pPr>
      <w:numPr>
        <w:ilvl w:val="2"/>
        <w:numId w:val="2"/>
      </w:numPr>
      <w:pBdr>
        <w:top w:val="dotted" w:sz="4" w:space="1" w:color="622423"/>
        <w:bottom w:val="dotted" w:sz="4" w:space="1" w:color="622423"/>
      </w:pBdr>
      <w:spacing w:before="300"/>
      <w:jc w:val="center"/>
      <w:outlineLvl w:val="2"/>
    </w:pPr>
    <w:rPr>
      <w:caps/>
      <w:color w:val="622423"/>
      <w:sz w:val="24"/>
      <w:szCs w:val="24"/>
    </w:rPr>
  </w:style>
  <w:style w:type="paragraph" w:styleId="4">
    <w:name w:val="heading 4"/>
    <w:basedOn w:val="a0"/>
    <w:next w:val="a0"/>
    <w:link w:val="4Char"/>
    <w:uiPriority w:val="9"/>
    <w:unhideWhenUsed/>
    <w:qFormat/>
    <w:rsid w:val="00705B2A"/>
    <w:pPr>
      <w:numPr>
        <w:ilvl w:val="3"/>
        <w:numId w:val="2"/>
      </w:numPr>
      <w:pBdr>
        <w:bottom w:val="dotted" w:sz="4" w:space="1" w:color="943634"/>
      </w:pBdr>
      <w:spacing w:after="120"/>
      <w:jc w:val="center"/>
      <w:outlineLvl w:val="3"/>
    </w:pPr>
    <w:rPr>
      <w:caps/>
      <w:color w:val="622423"/>
      <w:spacing w:val="10"/>
    </w:rPr>
  </w:style>
  <w:style w:type="paragraph" w:styleId="5">
    <w:name w:val="heading 5"/>
    <w:basedOn w:val="a0"/>
    <w:next w:val="a0"/>
    <w:link w:val="5Char"/>
    <w:uiPriority w:val="9"/>
    <w:unhideWhenUsed/>
    <w:qFormat/>
    <w:rsid w:val="00705B2A"/>
    <w:pPr>
      <w:numPr>
        <w:ilvl w:val="4"/>
        <w:numId w:val="2"/>
      </w:numPr>
      <w:spacing w:before="320" w:after="120"/>
      <w:jc w:val="center"/>
      <w:outlineLvl w:val="4"/>
    </w:pPr>
    <w:rPr>
      <w:caps/>
      <w:color w:val="622423"/>
      <w:spacing w:val="10"/>
    </w:rPr>
  </w:style>
  <w:style w:type="paragraph" w:styleId="6">
    <w:name w:val="heading 6"/>
    <w:basedOn w:val="a0"/>
    <w:next w:val="a0"/>
    <w:link w:val="6Char"/>
    <w:uiPriority w:val="9"/>
    <w:unhideWhenUsed/>
    <w:qFormat/>
    <w:rsid w:val="00705B2A"/>
    <w:pPr>
      <w:numPr>
        <w:ilvl w:val="5"/>
        <w:numId w:val="2"/>
      </w:numPr>
      <w:spacing w:after="120"/>
      <w:jc w:val="center"/>
      <w:outlineLvl w:val="5"/>
    </w:pPr>
    <w:rPr>
      <w:caps/>
      <w:color w:val="943634"/>
      <w:spacing w:val="10"/>
    </w:rPr>
  </w:style>
  <w:style w:type="paragraph" w:styleId="7">
    <w:name w:val="heading 7"/>
    <w:basedOn w:val="a0"/>
    <w:next w:val="a0"/>
    <w:link w:val="7Char"/>
    <w:uiPriority w:val="9"/>
    <w:unhideWhenUsed/>
    <w:qFormat/>
    <w:rsid w:val="00705B2A"/>
    <w:pPr>
      <w:numPr>
        <w:ilvl w:val="6"/>
        <w:numId w:val="2"/>
      </w:numPr>
      <w:spacing w:after="120"/>
      <w:jc w:val="center"/>
      <w:outlineLvl w:val="6"/>
    </w:pPr>
    <w:rPr>
      <w:i/>
      <w:iCs/>
      <w:caps/>
      <w:color w:val="943634"/>
      <w:spacing w:val="10"/>
    </w:rPr>
  </w:style>
  <w:style w:type="paragraph" w:styleId="8">
    <w:name w:val="heading 8"/>
    <w:basedOn w:val="a0"/>
    <w:next w:val="a0"/>
    <w:link w:val="8Char"/>
    <w:uiPriority w:val="9"/>
    <w:unhideWhenUsed/>
    <w:qFormat/>
    <w:rsid w:val="00705B2A"/>
    <w:pPr>
      <w:numPr>
        <w:ilvl w:val="7"/>
        <w:numId w:val="2"/>
      </w:numPr>
      <w:spacing w:after="120"/>
      <w:jc w:val="center"/>
      <w:outlineLvl w:val="7"/>
    </w:pPr>
    <w:rPr>
      <w:caps/>
      <w:spacing w:val="10"/>
      <w:sz w:val="20"/>
      <w:szCs w:val="20"/>
    </w:rPr>
  </w:style>
  <w:style w:type="paragraph" w:styleId="9">
    <w:name w:val="heading 9"/>
    <w:basedOn w:val="a0"/>
    <w:next w:val="a0"/>
    <w:link w:val="9Char"/>
    <w:uiPriority w:val="9"/>
    <w:unhideWhenUsed/>
    <w:qFormat/>
    <w:rsid w:val="00705B2A"/>
    <w:pPr>
      <w:numPr>
        <w:ilvl w:val="8"/>
        <w:numId w:val="2"/>
      </w:numPr>
      <w:spacing w:after="120"/>
      <w:jc w:val="center"/>
      <w:outlineLvl w:val="8"/>
    </w:pPr>
    <w:rPr>
      <w:i/>
      <w:iCs/>
      <w:caps/>
      <w:spacing w:val="10"/>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Paragraph2">
    <w:name w:val="Paragraph2"/>
    <w:basedOn w:val="a0"/>
    <w:pPr>
      <w:spacing w:before="80"/>
      <w:ind w:left="720"/>
    </w:pPr>
    <w:rPr>
      <w:color w:val="000000"/>
      <w:lang w:val="en-AU"/>
    </w:rPr>
  </w:style>
  <w:style w:type="paragraph" w:styleId="a4">
    <w:name w:val="Title"/>
    <w:basedOn w:val="a0"/>
    <w:next w:val="a0"/>
    <w:link w:val="Char"/>
    <w:uiPriority w:val="10"/>
    <w:qFormat/>
    <w:rsid w:val="00705B2A"/>
    <w:pPr>
      <w:pBdr>
        <w:top w:val="dotted" w:sz="2" w:space="1" w:color="632423"/>
        <w:bottom w:val="dotted" w:sz="2" w:space="6" w:color="632423"/>
      </w:pBdr>
      <w:spacing w:before="500" w:after="300" w:line="240" w:lineRule="auto"/>
      <w:jc w:val="center"/>
    </w:pPr>
    <w:rPr>
      <w:caps/>
      <w:color w:val="632423"/>
      <w:spacing w:val="50"/>
      <w:sz w:val="44"/>
      <w:szCs w:val="44"/>
    </w:rPr>
  </w:style>
  <w:style w:type="paragraph" w:styleId="a5">
    <w:name w:val="Subtitle"/>
    <w:basedOn w:val="a0"/>
    <w:next w:val="a0"/>
    <w:link w:val="Char0"/>
    <w:uiPriority w:val="11"/>
    <w:qFormat/>
    <w:rsid w:val="00705B2A"/>
    <w:pPr>
      <w:spacing w:after="560" w:line="240" w:lineRule="auto"/>
      <w:jc w:val="center"/>
    </w:pPr>
    <w:rPr>
      <w:caps/>
      <w:spacing w:val="20"/>
      <w:sz w:val="18"/>
      <w:szCs w:val="18"/>
    </w:rPr>
  </w:style>
  <w:style w:type="paragraph" w:styleId="a6">
    <w:name w:val="Normal Indent"/>
    <w:basedOn w:val="a0"/>
    <w:semiHidden/>
    <w:pPr>
      <w:ind w:left="900" w:hanging="900"/>
    </w:pPr>
  </w:style>
  <w:style w:type="paragraph" w:styleId="10">
    <w:name w:val="toc 1"/>
    <w:basedOn w:val="a0"/>
    <w:next w:val="a0"/>
    <w:uiPriority w:val="39"/>
    <w:pPr>
      <w:tabs>
        <w:tab w:val="right" w:pos="9360"/>
      </w:tabs>
      <w:spacing w:before="240" w:after="60"/>
      <w:ind w:right="720"/>
    </w:pPr>
  </w:style>
  <w:style w:type="paragraph" w:styleId="20">
    <w:name w:val="toc 2"/>
    <w:basedOn w:val="a0"/>
    <w:next w:val="a0"/>
    <w:uiPriority w:val="39"/>
    <w:pPr>
      <w:tabs>
        <w:tab w:val="right" w:pos="9360"/>
      </w:tabs>
      <w:ind w:left="432" w:right="720"/>
    </w:pPr>
  </w:style>
  <w:style w:type="paragraph" w:styleId="30">
    <w:name w:val="toc 3"/>
    <w:basedOn w:val="a0"/>
    <w:next w:val="a0"/>
    <w:uiPriority w:val="39"/>
    <w:pPr>
      <w:tabs>
        <w:tab w:val="left" w:pos="1440"/>
        <w:tab w:val="right" w:pos="9360"/>
      </w:tabs>
      <w:ind w:left="864"/>
    </w:pPr>
  </w:style>
  <w:style w:type="paragraph" w:styleId="a7">
    <w:name w:val="header"/>
    <w:basedOn w:val="a0"/>
    <w:semiHidden/>
    <w:pPr>
      <w:tabs>
        <w:tab w:val="center" w:pos="4320"/>
        <w:tab w:val="right" w:pos="8640"/>
      </w:tabs>
    </w:pPr>
  </w:style>
  <w:style w:type="paragraph" w:styleId="a8">
    <w:name w:val="footer"/>
    <w:basedOn w:val="a0"/>
    <w:semiHidden/>
    <w:pPr>
      <w:tabs>
        <w:tab w:val="center" w:pos="4320"/>
        <w:tab w:val="right" w:pos="8640"/>
      </w:tabs>
    </w:pPr>
  </w:style>
  <w:style w:type="character" w:styleId="a9">
    <w:name w:val="page number"/>
    <w:basedOn w:val="a1"/>
    <w:semiHidden/>
  </w:style>
  <w:style w:type="paragraph" w:customStyle="1" w:styleId="Bullet1">
    <w:name w:val="Bullet1"/>
    <w:basedOn w:val="a0"/>
    <w:pPr>
      <w:ind w:left="720" w:hanging="432"/>
    </w:pPr>
  </w:style>
  <w:style w:type="paragraph" w:customStyle="1" w:styleId="Bullet2">
    <w:name w:val="Bullet2"/>
    <w:basedOn w:val="a0"/>
    <w:pPr>
      <w:ind w:left="1440" w:hanging="360"/>
    </w:pPr>
    <w:rPr>
      <w:color w:val="000080"/>
    </w:rPr>
  </w:style>
  <w:style w:type="paragraph" w:customStyle="1" w:styleId="Tabletext">
    <w:name w:val="Tabletext"/>
    <w:basedOn w:val="a0"/>
    <w:pPr>
      <w:keepLines/>
      <w:spacing w:after="120"/>
    </w:pPr>
  </w:style>
  <w:style w:type="paragraph" w:styleId="aa">
    <w:name w:val="Body Text"/>
    <w:basedOn w:val="a0"/>
    <w:semiHidden/>
    <w:pPr>
      <w:keepLines/>
      <w:spacing w:after="120"/>
      <w:ind w:left="720"/>
    </w:pPr>
  </w:style>
  <w:style w:type="paragraph" w:styleId="ab">
    <w:name w:val="Document Map"/>
    <w:basedOn w:val="a0"/>
    <w:semiHidden/>
    <w:pPr>
      <w:shd w:val="clear" w:color="auto" w:fill="000080"/>
    </w:pPr>
    <w:rPr>
      <w:rFonts w:ascii="Tahoma" w:hAnsi="Tahoma"/>
    </w:rPr>
  </w:style>
  <w:style w:type="character" w:styleId="ac">
    <w:name w:val="footnote reference"/>
    <w:semiHidden/>
    <w:rPr>
      <w:sz w:val="20"/>
      <w:vertAlign w:val="superscript"/>
    </w:rPr>
  </w:style>
  <w:style w:type="paragraph" w:styleId="ad">
    <w:name w:val="footnote text"/>
    <w:basedOn w:val="a0"/>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0"/>
    <w:pPr>
      <w:spacing w:before="480" w:after="60" w:line="240" w:lineRule="auto"/>
      <w:jc w:val="center"/>
    </w:pPr>
    <w:rPr>
      <w:rFonts w:ascii="Arial" w:hAnsi="Arial"/>
      <w:b/>
      <w:kern w:val="28"/>
      <w:sz w:val="32"/>
    </w:rPr>
  </w:style>
  <w:style w:type="paragraph" w:customStyle="1" w:styleId="Paragraph1">
    <w:name w:val="Paragraph1"/>
    <w:basedOn w:val="a0"/>
    <w:pPr>
      <w:spacing w:before="80" w:line="240" w:lineRule="auto"/>
    </w:pPr>
  </w:style>
  <w:style w:type="paragraph" w:customStyle="1" w:styleId="Paragraph3">
    <w:name w:val="Paragraph3"/>
    <w:basedOn w:val="a0"/>
    <w:pPr>
      <w:spacing w:before="80" w:line="240" w:lineRule="auto"/>
      <w:ind w:left="1530"/>
    </w:pPr>
  </w:style>
  <w:style w:type="paragraph" w:customStyle="1" w:styleId="Paragraph4">
    <w:name w:val="Paragraph4"/>
    <w:basedOn w:val="a0"/>
    <w:pPr>
      <w:spacing w:before="80" w:line="240" w:lineRule="auto"/>
      <w:ind w:left="2250"/>
    </w:pPr>
  </w:style>
  <w:style w:type="paragraph" w:styleId="40">
    <w:name w:val="toc 4"/>
    <w:basedOn w:val="a0"/>
    <w:next w:val="a0"/>
    <w:semiHidden/>
    <w:pPr>
      <w:ind w:left="600"/>
    </w:pPr>
  </w:style>
  <w:style w:type="paragraph" w:styleId="50">
    <w:name w:val="toc 5"/>
    <w:basedOn w:val="a0"/>
    <w:next w:val="a0"/>
    <w:semiHidden/>
    <w:pPr>
      <w:ind w:left="800"/>
    </w:pPr>
  </w:style>
  <w:style w:type="paragraph" w:styleId="60">
    <w:name w:val="toc 6"/>
    <w:basedOn w:val="a0"/>
    <w:next w:val="a0"/>
    <w:semiHidden/>
    <w:pPr>
      <w:ind w:left="1000"/>
    </w:pPr>
  </w:style>
  <w:style w:type="paragraph" w:styleId="70">
    <w:name w:val="toc 7"/>
    <w:basedOn w:val="a0"/>
    <w:next w:val="a0"/>
    <w:semiHidden/>
    <w:pPr>
      <w:ind w:left="1200"/>
    </w:pPr>
  </w:style>
  <w:style w:type="paragraph" w:styleId="80">
    <w:name w:val="toc 8"/>
    <w:basedOn w:val="a0"/>
    <w:next w:val="a0"/>
    <w:semiHidden/>
    <w:pPr>
      <w:ind w:left="1400"/>
    </w:pPr>
  </w:style>
  <w:style w:type="paragraph" w:styleId="90">
    <w:name w:val="toc 9"/>
    <w:basedOn w:val="a0"/>
    <w:next w:val="a0"/>
    <w:semiHidden/>
    <w:pPr>
      <w:ind w:left="1600"/>
    </w:pPr>
  </w:style>
  <w:style w:type="paragraph" w:customStyle="1" w:styleId="Body">
    <w:name w:val="Body"/>
    <w:basedOn w:val="a0"/>
    <w:pPr>
      <w:spacing w:before="120" w:line="240" w:lineRule="auto"/>
    </w:pPr>
    <w:rPr>
      <w:rFonts w:ascii="Book Antiqua" w:hAnsi="Book Antiqua"/>
    </w:rPr>
  </w:style>
  <w:style w:type="paragraph" w:customStyle="1" w:styleId="Bullet">
    <w:name w:val="Bullet"/>
    <w:basedOn w:val="a0"/>
    <w:pPr>
      <w:numPr>
        <w:numId w:val="8"/>
      </w:numPr>
      <w:tabs>
        <w:tab w:val="left" w:pos="720"/>
      </w:tabs>
      <w:spacing w:before="120" w:line="240" w:lineRule="auto"/>
      <w:ind w:right="360"/>
    </w:pPr>
    <w:rPr>
      <w:rFonts w:ascii="Book Antiqua" w:hAnsi="Book Antiqua"/>
    </w:rPr>
  </w:style>
  <w:style w:type="paragraph" w:styleId="21">
    <w:name w:val="Body Text 2"/>
    <w:basedOn w:val="a0"/>
    <w:semiHidden/>
    <w:rPr>
      <w:i/>
      <w:color w:val="0000FF"/>
    </w:rPr>
  </w:style>
  <w:style w:type="paragraph" w:customStyle="1" w:styleId="InfoBlue">
    <w:name w:val="InfoBlue"/>
    <w:basedOn w:val="a0"/>
    <w:next w:val="aa"/>
    <w:autoRedefine/>
    <w:rsid w:val="00BC4FFF"/>
    <w:pPr>
      <w:spacing w:after="120"/>
    </w:pPr>
  </w:style>
  <w:style w:type="paragraph" w:styleId="ae">
    <w:name w:val="Body Text Indent"/>
    <w:basedOn w:val="a0"/>
    <w:semiHidden/>
    <w:pPr>
      <w:ind w:left="720"/>
    </w:pPr>
    <w:rPr>
      <w:i/>
      <w:color w:val="0000FF"/>
      <w:u w:val="single"/>
    </w:rPr>
  </w:style>
  <w:style w:type="character" w:styleId="-">
    <w:name w:val="Hyperlink"/>
    <w:uiPriority w:val="99"/>
    <w:semiHidden/>
    <w:rPr>
      <w:color w:val="0000FF"/>
      <w:u w:val="single"/>
    </w:rPr>
  </w:style>
  <w:style w:type="character" w:styleId="-0">
    <w:name w:val="FollowedHyperlink"/>
    <w:semiHidden/>
    <w:rPr>
      <w:color w:val="800080"/>
      <w:u w:val="single"/>
    </w:rPr>
  </w:style>
  <w:style w:type="paragraph" w:styleId="af">
    <w:name w:val="Balloon Text"/>
    <w:basedOn w:val="a0"/>
    <w:link w:val="Char1"/>
    <w:uiPriority w:val="99"/>
    <w:semiHidden/>
    <w:unhideWhenUsed/>
    <w:rsid w:val="00C57AC7"/>
    <w:pPr>
      <w:spacing w:line="240" w:lineRule="auto"/>
    </w:pPr>
    <w:rPr>
      <w:rFonts w:ascii="Tahoma" w:hAnsi="Tahoma" w:cs="Tahoma"/>
      <w:sz w:val="16"/>
      <w:szCs w:val="16"/>
    </w:rPr>
  </w:style>
  <w:style w:type="character" w:customStyle="1" w:styleId="Char1">
    <w:name w:val="Κείμενο πλαισίου Char"/>
    <w:link w:val="af"/>
    <w:uiPriority w:val="99"/>
    <w:semiHidden/>
    <w:rsid w:val="00C57AC7"/>
    <w:rPr>
      <w:rFonts w:ascii="Tahoma" w:hAnsi="Tahoma" w:cs="Tahoma"/>
      <w:sz w:val="16"/>
      <w:szCs w:val="16"/>
      <w:lang w:val="en-US" w:eastAsia="en-US"/>
    </w:rPr>
  </w:style>
  <w:style w:type="paragraph" w:styleId="a">
    <w:name w:val="List Number"/>
    <w:basedOn w:val="a0"/>
    <w:rsid w:val="00BC14DE"/>
    <w:pPr>
      <w:numPr>
        <w:numId w:val="1"/>
      </w:numPr>
    </w:pPr>
  </w:style>
  <w:style w:type="table" w:styleId="af0">
    <w:name w:val="Table Grid"/>
    <w:basedOn w:val="a2"/>
    <w:uiPriority w:val="59"/>
    <w:rsid w:val="007E6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uiPriority w:val="99"/>
    <w:semiHidden/>
    <w:unhideWhenUsed/>
    <w:rsid w:val="00EC712E"/>
    <w:rPr>
      <w:sz w:val="16"/>
      <w:szCs w:val="16"/>
    </w:rPr>
  </w:style>
  <w:style w:type="paragraph" w:styleId="af2">
    <w:name w:val="annotation text"/>
    <w:basedOn w:val="a0"/>
    <w:link w:val="Char2"/>
    <w:uiPriority w:val="99"/>
    <w:semiHidden/>
    <w:unhideWhenUsed/>
    <w:rsid w:val="00EC712E"/>
  </w:style>
  <w:style w:type="character" w:customStyle="1" w:styleId="Char2">
    <w:name w:val="Κείμενο σχολίου Char"/>
    <w:link w:val="af2"/>
    <w:uiPriority w:val="99"/>
    <w:semiHidden/>
    <w:rsid w:val="00EC712E"/>
    <w:rPr>
      <w:lang w:val="en-US" w:eastAsia="en-US"/>
    </w:rPr>
  </w:style>
  <w:style w:type="paragraph" w:styleId="af3">
    <w:name w:val="annotation subject"/>
    <w:basedOn w:val="af2"/>
    <w:next w:val="af2"/>
    <w:link w:val="Char3"/>
    <w:uiPriority w:val="99"/>
    <w:semiHidden/>
    <w:unhideWhenUsed/>
    <w:rsid w:val="00EC712E"/>
    <w:rPr>
      <w:b/>
      <w:bCs/>
    </w:rPr>
  </w:style>
  <w:style w:type="character" w:customStyle="1" w:styleId="Char3">
    <w:name w:val="Θέμα σχολίου Char"/>
    <w:link w:val="af3"/>
    <w:uiPriority w:val="99"/>
    <w:semiHidden/>
    <w:rsid w:val="00EC712E"/>
    <w:rPr>
      <w:b/>
      <w:bCs/>
      <w:lang w:val="en-US" w:eastAsia="en-US"/>
    </w:rPr>
  </w:style>
  <w:style w:type="paragraph" w:styleId="af4">
    <w:name w:val="Revision"/>
    <w:hidden/>
    <w:uiPriority w:val="99"/>
    <w:semiHidden/>
    <w:rsid w:val="006C5DD4"/>
    <w:pPr>
      <w:spacing w:after="200" w:line="252" w:lineRule="auto"/>
    </w:pPr>
    <w:rPr>
      <w:sz w:val="22"/>
      <w:szCs w:val="22"/>
    </w:rPr>
  </w:style>
  <w:style w:type="paragraph" w:styleId="-HTML">
    <w:name w:val="HTML Preformatted"/>
    <w:basedOn w:val="a0"/>
    <w:link w:val="-HTMLChar"/>
    <w:uiPriority w:val="99"/>
    <w:unhideWhenUsed/>
    <w:rsid w:val="00F60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l-GR" w:eastAsia="el-GR"/>
    </w:rPr>
  </w:style>
  <w:style w:type="character" w:customStyle="1" w:styleId="-HTMLChar">
    <w:name w:val="Προ-διαμορφωμένο HTML Char"/>
    <w:link w:val="-HTML"/>
    <w:uiPriority w:val="99"/>
    <w:rsid w:val="00F60540"/>
    <w:rPr>
      <w:rFonts w:ascii="Courier New" w:hAnsi="Courier New" w:cs="Courier New"/>
    </w:rPr>
  </w:style>
  <w:style w:type="character" w:customStyle="1" w:styleId="apple-converted-space">
    <w:name w:val="apple-converted-space"/>
    <w:basedOn w:val="a1"/>
    <w:rsid w:val="00A3330D"/>
  </w:style>
  <w:style w:type="character" w:styleId="af5">
    <w:name w:val="Emphasis"/>
    <w:uiPriority w:val="20"/>
    <w:qFormat/>
    <w:rsid w:val="00705B2A"/>
    <w:rPr>
      <w:caps/>
      <w:spacing w:val="5"/>
      <w:sz w:val="20"/>
      <w:szCs w:val="20"/>
    </w:rPr>
  </w:style>
  <w:style w:type="character" w:styleId="af6">
    <w:name w:val="Strong"/>
    <w:uiPriority w:val="22"/>
    <w:qFormat/>
    <w:rsid w:val="00705B2A"/>
    <w:rPr>
      <w:b/>
      <w:bCs/>
      <w:color w:val="943634"/>
      <w:spacing w:val="5"/>
    </w:rPr>
  </w:style>
  <w:style w:type="character" w:customStyle="1" w:styleId="1Char">
    <w:name w:val="Επικεφαλίδα 1 Char"/>
    <w:link w:val="1"/>
    <w:uiPriority w:val="9"/>
    <w:rsid w:val="00F112B3"/>
    <w:rPr>
      <w:rFonts w:ascii="Calibri" w:hAnsi="Calibri"/>
      <w:color w:val="632423"/>
      <w:spacing w:val="20"/>
      <w:sz w:val="28"/>
      <w:szCs w:val="28"/>
      <w:lang w:val="en-US" w:eastAsia="en-US" w:bidi="en-US"/>
    </w:rPr>
  </w:style>
  <w:style w:type="character" w:customStyle="1" w:styleId="2Char">
    <w:name w:val="Επικεφαλίδα 2 Char"/>
    <w:link w:val="2"/>
    <w:uiPriority w:val="9"/>
    <w:rsid w:val="0008578D"/>
    <w:rPr>
      <w:rFonts w:ascii="Calibri" w:hAnsi="Calibri"/>
      <w:color w:val="632423"/>
      <w:spacing w:val="15"/>
      <w:sz w:val="24"/>
      <w:szCs w:val="24"/>
      <w:lang w:val="en-US" w:eastAsia="en-US" w:bidi="en-US"/>
    </w:rPr>
  </w:style>
  <w:style w:type="character" w:customStyle="1" w:styleId="3Char">
    <w:name w:val="Επικεφαλίδα 3 Char"/>
    <w:link w:val="3"/>
    <w:uiPriority w:val="9"/>
    <w:rsid w:val="00705B2A"/>
    <w:rPr>
      <w:rFonts w:ascii="Calibri" w:hAnsi="Calibri"/>
      <w:caps/>
      <w:color w:val="622423"/>
      <w:sz w:val="24"/>
      <w:szCs w:val="24"/>
      <w:lang w:val="en-US" w:eastAsia="en-US" w:bidi="en-US"/>
    </w:rPr>
  </w:style>
  <w:style w:type="character" w:customStyle="1" w:styleId="4Char">
    <w:name w:val="Επικεφαλίδα 4 Char"/>
    <w:link w:val="4"/>
    <w:uiPriority w:val="9"/>
    <w:rsid w:val="00705B2A"/>
    <w:rPr>
      <w:rFonts w:ascii="Calibri" w:hAnsi="Calibri"/>
      <w:caps/>
      <w:color w:val="622423"/>
      <w:spacing w:val="10"/>
      <w:sz w:val="22"/>
      <w:szCs w:val="22"/>
      <w:lang w:val="en-US" w:eastAsia="en-US" w:bidi="en-US"/>
    </w:rPr>
  </w:style>
  <w:style w:type="character" w:customStyle="1" w:styleId="5Char">
    <w:name w:val="Επικεφαλίδα 5 Char"/>
    <w:link w:val="5"/>
    <w:uiPriority w:val="9"/>
    <w:rsid w:val="00705B2A"/>
    <w:rPr>
      <w:rFonts w:ascii="Calibri" w:hAnsi="Calibri"/>
      <w:caps/>
      <w:color w:val="622423"/>
      <w:spacing w:val="10"/>
      <w:sz w:val="22"/>
      <w:szCs w:val="22"/>
      <w:lang w:val="en-US" w:eastAsia="en-US" w:bidi="en-US"/>
    </w:rPr>
  </w:style>
  <w:style w:type="character" w:customStyle="1" w:styleId="6Char">
    <w:name w:val="Επικεφαλίδα 6 Char"/>
    <w:link w:val="6"/>
    <w:uiPriority w:val="9"/>
    <w:rsid w:val="00705B2A"/>
    <w:rPr>
      <w:rFonts w:ascii="Calibri" w:hAnsi="Calibri"/>
      <w:caps/>
      <w:color w:val="943634"/>
      <w:spacing w:val="10"/>
      <w:sz w:val="22"/>
      <w:szCs w:val="22"/>
      <w:lang w:val="en-US" w:eastAsia="en-US" w:bidi="en-US"/>
    </w:rPr>
  </w:style>
  <w:style w:type="character" w:customStyle="1" w:styleId="7Char">
    <w:name w:val="Επικεφαλίδα 7 Char"/>
    <w:link w:val="7"/>
    <w:uiPriority w:val="9"/>
    <w:rsid w:val="00705B2A"/>
    <w:rPr>
      <w:rFonts w:ascii="Calibri" w:hAnsi="Calibri"/>
      <w:i/>
      <w:iCs/>
      <w:caps/>
      <w:color w:val="943634"/>
      <w:spacing w:val="10"/>
      <w:sz w:val="22"/>
      <w:szCs w:val="22"/>
      <w:lang w:val="en-US" w:eastAsia="en-US" w:bidi="en-US"/>
    </w:rPr>
  </w:style>
  <w:style w:type="character" w:customStyle="1" w:styleId="8Char">
    <w:name w:val="Επικεφαλίδα 8 Char"/>
    <w:link w:val="8"/>
    <w:uiPriority w:val="9"/>
    <w:rsid w:val="00705B2A"/>
    <w:rPr>
      <w:rFonts w:ascii="Calibri" w:hAnsi="Calibri"/>
      <w:caps/>
      <w:spacing w:val="10"/>
      <w:lang w:val="en-US" w:eastAsia="en-US" w:bidi="en-US"/>
    </w:rPr>
  </w:style>
  <w:style w:type="character" w:customStyle="1" w:styleId="9Char">
    <w:name w:val="Επικεφαλίδα 9 Char"/>
    <w:link w:val="9"/>
    <w:uiPriority w:val="9"/>
    <w:rsid w:val="00705B2A"/>
    <w:rPr>
      <w:rFonts w:ascii="Calibri" w:hAnsi="Calibri"/>
      <w:i/>
      <w:iCs/>
      <w:caps/>
      <w:spacing w:val="10"/>
      <w:lang w:val="en-US" w:eastAsia="en-US" w:bidi="en-US"/>
    </w:rPr>
  </w:style>
  <w:style w:type="character" w:customStyle="1" w:styleId="Char">
    <w:name w:val="Τίτλος Char"/>
    <w:link w:val="a4"/>
    <w:uiPriority w:val="10"/>
    <w:rsid w:val="00705B2A"/>
    <w:rPr>
      <w:rFonts w:eastAsia="Times New Roman" w:cs="Times New Roman"/>
      <w:caps/>
      <w:color w:val="632423"/>
      <w:spacing w:val="50"/>
      <w:sz w:val="44"/>
      <w:szCs w:val="44"/>
    </w:rPr>
  </w:style>
  <w:style w:type="character" w:customStyle="1" w:styleId="Char0">
    <w:name w:val="Υπότιτλος Char"/>
    <w:link w:val="a5"/>
    <w:uiPriority w:val="11"/>
    <w:rsid w:val="00705B2A"/>
    <w:rPr>
      <w:rFonts w:eastAsia="Times New Roman" w:cs="Times New Roman"/>
      <w:caps/>
      <w:spacing w:val="20"/>
      <w:sz w:val="18"/>
      <w:szCs w:val="18"/>
    </w:rPr>
  </w:style>
  <w:style w:type="paragraph" w:styleId="af7">
    <w:name w:val="No Spacing"/>
    <w:basedOn w:val="a0"/>
    <w:link w:val="Char4"/>
    <w:uiPriority w:val="1"/>
    <w:qFormat/>
    <w:rsid w:val="00705B2A"/>
    <w:pPr>
      <w:spacing w:after="0" w:line="240" w:lineRule="auto"/>
    </w:pPr>
  </w:style>
  <w:style w:type="paragraph" w:styleId="af8">
    <w:name w:val="List Paragraph"/>
    <w:basedOn w:val="a0"/>
    <w:uiPriority w:val="34"/>
    <w:qFormat/>
    <w:rsid w:val="00705B2A"/>
    <w:pPr>
      <w:ind w:left="720"/>
      <w:contextualSpacing/>
    </w:pPr>
  </w:style>
  <w:style w:type="paragraph" w:styleId="af9">
    <w:name w:val="Quote"/>
    <w:basedOn w:val="a0"/>
    <w:next w:val="a0"/>
    <w:link w:val="Char5"/>
    <w:uiPriority w:val="29"/>
    <w:qFormat/>
    <w:rsid w:val="00705B2A"/>
    <w:rPr>
      <w:i/>
      <w:iCs/>
    </w:rPr>
  </w:style>
  <w:style w:type="character" w:customStyle="1" w:styleId="Char5">
    <w:name w:val="Απόσπασμα Char"/>
    <w:link w:val="af9"/>
    <w:uiPriority w:val="29"/>
    <w:rsid w:val="00705B2A"/>
    <w:rPr>
      <w:rFonts w:eastAsia="Times New Roman" w:cs="Times New Roman"/>
      <w:i/>
      <w:iCs/>
    </w:rPr>
  </w:style>
  <w:style w:type="paragraph" w:styleId="afa">
    <w:name w:val="Intense Quote"/>
    <w:basedOn w:val="a0"/>
    <w:next w:val="a0"/>
    <w:link w:val="Char6"/>
    <w:uiPriority w:val="30"/>
    <w:qFormat/>
    <w:rsid w:val="00705B2A"/>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Char6">
    <w:name w:val="Έντονο απόσπ. Char"/>
    <w:link w:val="afa"/>
    <w:uiPriority w:val="30"/>
    <w:rsid w:val="00705B2A"/>
    <w:rPr>
      <w:rFonts w:eastAsia="Times New Roman" w:cs="Times New Roman"/>
      <w:caps/>
      <w:color w:val="622423"/>
      <w:spacing w:val="5"/>
      <w:sz w:val="20"/>
      <w:szCs w:val="20"/>
    </w:rPr>
  </w:style>
  <w:style w:type="character" w:styleId="afb">
    <w:name w:val="Subtle Emphasis"/>
    <w:uiPriority w:val="19"/>
    <w:qFormat/>
    <w:rsid w:val="00705B2A"/>
    <w:rPr>
      <w:i/>
      <w:iCs/>
    </w:rPr>
  </w:style>
  <w:style w:type="character" w:styleId="afc">
    <w:name w:val="Intense Emphasis"/>
    <w:uiPriority w:val="21"/>
    <w:qFormat/>
    <w:rsid w:val="00705B2A"/>
    <w:rPr>
      <w:i/>
      <w:iCs/>
      <w:caps/>
      <w:spacing w:val="10"/>
      <w:sz w:val="20"/>
      <w:szCs w:val="20"/>
    </w:rPr>
  </w:style>
  <w:style w:type="character" w:styleId="afd">
    <w:name w:val="Subtle Reference"/>
    <w:uiPriority w:val="31"/>
    <w:qFormat/>
    <w:rsid w:val="00705B2A"/>
    <w:rPr>
      <w:rFonts w:ascii="Calibri" w:eastAsia="Times New Roman" w:hAnsi="Calibri" w:cs="Times New Roman"/>
      <w:i/>
      <w:iCs/>
      <w:color w:val="622423"/>
    </w:rPr>
  </w:style>
  <w:style w:type="character" w:styleId="afe">
    <w:name w:val="Intense Reference"/>
    <w:uiPriority w:val="32"/>
    <w:qFormat/>
    <w:rsid w:val="00705B2A"/>
    <w:rPr>
      <w:rFonts w:ascii="Calibri" w:eastAsia="Times New Roman" w:hAnsi="Calibri" w:cs="Times New Roman"/>
      <w:b/>
      <w:bCs/>
      <w:i/>
      <w:iCs/>
      <w:color w:val="622423"/>
    </w:rPr>
  </w:style>
  <w:style w:type="character" w:styleId="aff">
    <w:name w:val="Book Title"/>
    <w:uiPriority w:val="33"/>
    <w:qFormat/>
    <w:rsid w:val="00705B2A"/>
    <w:rPr>
      <w:caps/>
      <w:color w:val="622423"/>
      <w:spacing w:val="5"/>
      <w:u w:color="622423"/>
    </w:rPr>
  </w:style>
  <w:style w:type="paragraph" w:styleId="aff0">
    <w:name w:val="TOC Heading"/>
    <w:basedOn w:val="1"/>
    <w:next w:val="a0"/>
    <w:uiPriority w:val="39"/>
    <w:semiHidden/>
    <w:unhideWhenUsed/>
    <w:qFormat/>
    <w:rsid w:val="00705B2A"/>
    <w:pPr>
      <w:outlineLvl w:val="9"/>
    </w:pPr>
  </w:style>
  <w:style w:type="paragraph" w:styleId="aff1">
    <w:name w:val="caption"/>
    <w:basedOn w:val="a0"/>
    <w:next w:val="a0"/>
    <w:uiPriority w:val="35"/>
    <w:semiHidden/>
    <w:unhideWhenUsed/>
    <w:qFormat/>
    <w:rsid w:val="00705B2A"/>
    <w:rPr>
      <w:caps/>
      <w:spacing w:val="10"/>
      <w:sz w:val="18"/>
      <w:szCs w:val="18"/>
    </w:rPr>
  </w:style>
  <w:style w:type="character" w:customStyle="1" w:styleId="Char4">
    <w:name w:val="Χωρίς διάστιχο Char"/>
    <w:basedOn w:val="a1"/>
    <w:link w:val="af7"/>
    <w:uiPriority w:val="1"/>
    <w:rsid w:val="00705B2A"/>
  </w:style>
  <w:style w:type="paragraph" w:styleId="Web">
    <w:name w:val="Normal (Web)"/>
    <w:basedOn w:val="a0"/>
    <w:uiPriority w:val="99"/>
    <w:semiHidden/>
    <w:unhideWhenUsed/>
    <w:rsid w:val="00793FB8"/>
    <w:pPr>
      <w:spacing w:before="100" w:beforeAutospacing="1" w:after="100" w:afterAutospacing="1" w:line="240" w:lineRule="auto"/>
      <w:jc w:val="left"/>
    </w:pPr>
    <w:rPr>
      <w:rFonts w:ascii="Times New Roman" w:hAnsi="Times New Roman"/>
      <w:sz w:val="24"/>
      <w:szCs w:val="24"/>
      <w:lang w:val="el-GR" w:eastAsia="el-GR" w:bidi="ar-SA"/>
    </w:rPr>
  </w:style>
  <w:style w:type="table" w:styleId="-2">
    <w:name w:val="Light List Accent 2"/>
    <w:basedOn w:val="a2"/>
    <w:uiPriority w:val="61"/>
    <w:rsid w:val="00AC284C"/>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11">
    <w:name w:val="Grid Table 1 Light"/>
    <w:basedOn w:val="a2"/>
    <w:uiPriority w:val="46"/>
    <w:rsid w:val="00D811E4"/>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10354">
      <w:bodyDiv w:val="1"/>
      <w:marLeft w:val="0"/>
      <w:marRight w:val="0"/>
      <w:marTop w:val="0"/>
      <w:marBottom w:val="0"/>
      <w:divBdr>
        <w:top w:val="none" w:sz="0" w:space="0" w:color="auto"/>
        <w:left w:val="none" w:sz="0" w:space="0" w:color="auto"/>
        <w:bottom w:val="none" w:sz="0" w:space="0" w:color="auto"/>
        <w:right w:val="none" w:sz="0" w:space="0" w:color="auto"/>
      </w:divBdr>
      <w:divsChild>
        <w:div w:id="891765975">
          <w:marLeft w:val="1008"/>
          <w:marRight w:val="0"/>
          <w:marTop w:val="110"/>
          <w:marBottom w:val="0"/>
          <w:divBdr>
            <w:top w:val="none" w:sz="0" w:space="0" w:color="auto"/>
            <w:left w:val="none" w:sz="0" w:space="0" w:color="auto"/>
            <w:bottom w:val="none" w:sz="0" w:space="0" w:color="auto"/>
            <w:right w:val="none" w:sz="0" w:space="0" w:color="auto"/>
          </w:divBdr>
        </w:div>
        <w:div w:id="1895463634">
          <w:marLeft w:val="1008"/>
          <w:marRight w:val="0"/>
          <w:marTop w:val="110"/>
          <w:marBottom w:val="0"/>
          <w:divBdr>
            <w:top w:val="none" w:sz="0" w:space="0" w:color="auto"/>
            <w:left w:val="none" w:sz="0" w:space="0" w:color="auto"/>
            <w:bottom w:val="none" w:sz="0" w:space="0" w:color="auto"/>
            <w:right w:val="none" w:sz="0" w:space="0" w:color="auto"/>
          </w:divBdr>
        </w:div>
        <w:div w:id="2005468997">
          <w:marLeft w:val="1008"/>
          <w:marRight w:val="0"/>
          <w:marTop w:val="110"/>
          <w:marBottom w:val="0"/>
          <w:divBdr>
            <w:top w:val="none" w:sz="0" w:space="0" w:color="auto"/>
            <w:left w:val="none" w:sz="0" w:space="0" w:color="auto"/>
            <w:bottom w:val="none" w:sz="0" w:space="0" w:color="auto"/>
            <w:right w:val="none" w:sz="0" w:space="0" w:color="auto"/>
          </w:divBdr>
        </w:div>
        <w:div w:id="2101176650">
          <w:marLeft w:val="1008"/>
          <w:marRight w:val="0"/>
          <w:marTop w:val="110"/>
          <w:marBottom w:val="0"/>
          <w:divBdr>
            <w:top w:val="none" w:sz="0" w:space="0" w:color="auto"/>
            <w:left w:val="none" w:sz="0" w:space="0" w:color="auto"/>
            <w:bottom w:val="none" w:sz="0" w:space="0" w:color="auto"/>
            <w:right w:val="none" w:sz="0" w:space="0" w:color="auto"/>
          </w:divBdr>
        </w:div>
      </w:divsChild>
    </w:div>
    <w:div w:id="349994592">
      <w:bodyDiv w:val="1"/>
      <w:marLeft w:val="0"/>
      <w:marRight w:val="0"/>
      <w:marTop w:val="0"/>
      <w:marBottom w:val="0"/>
      <w:divBdr>
        <w:top w:val="none" w:sz="0" w:space="0" w:color="auto"/>
        <w:left w:val="none" w:sz="0" w:space="0" w:color="auto"/>
        <w:bottom w:val="none" w:sz="0" w:space="0" w:color="auto"/>
        <w:right w:val="none" w:sz="0" w:space="0" w:color="auto"/>
      </w:divBdr>
      <w:divsChild>
        <w:div w:id="482966921">
          <w:marLeft w:val="0"/>
          <w:marRight w:val="0"/>
          <w:marTop w:val="0"/>
          <w:marBottom w:val="0"/>
          <w:divBdr>
            <w:top w:val="none" w:sz="0" w:space="0" w:color="auto"/>
            <w:left w:val="none" w:sz="0" w:space="0" w:color="auto"/>
            <w:bottom w:val="none" w:sz="0" w:space="0" w:color="auto"/>
            <w:right w:val="none" w:sz="0" w:space="0" w:color="auto"/>
          </w:divBdr>
        </w:div>
        <w:div w:id="633757192">
          <w:marLeft w:val="0"/>
          <w:marRight w:val="0"/>
          <w:marTop w:val="0"/>
          <w:marBottom w:val="0"/>
          <w:divBdr>
            <w:top w:val="none" w:sz="0" w:space="0" w:color="auto"/>
            <w:left w:val="none" w:sz="0" w:space="0" w:color="auto"/>
            <w:bottom w:val="none" w:sz="0" w:space="0" w:color="auto"/>
            <w:right w:val="none" w:sz="0" w:space="0" w:color="auto"/>
          </w:divBdr>
        </w:div>
        <w:div w:id="730226339">
          <w:marLeft w:val="0"/>
          <w:marRight w:val="0"/>
          <w:marTop w:val="0"/>
          <w:marBottom w:val="0"/>
          <w:divBdr>
            <w:top w:val="none" w:sz="0" w:space="0" w:color="auto"/>
            <w:left w:val="none" w:sz="0" w:space="0" w:color="auto"/>
            <w:bottom w:val="none" w:sz="0" w:space="0" w:color="auto"/>
            <w:right w:val="none" w:sz="0" w:space="0" w:color="auto"/>
          </w:divBdr>
        </w:div>
        <w:div w:id="2003121083">
          <w:marLeft w:val="0"/>
          <w:marRight w:val="0"/>
          <w:marTop w:val="0"/>
          <w:marBottom w:val="0"/>
          <w:divBdr>
            <w:top w:val="none" w:sz="0" w:space="0" w:color="auto"/>
            <w:left w:val="none" w:sz="0" w:space="0" w:color="auto"/>
            <w:bottom w:val="none" w:sz="0" w:space="0" w:color="auto"/>
            <w:right w:val="none" w:sz="0" w:space="0" w:color="auto"/>
          </w:divBdr>
        </w:div>
      </w:divsChild>
    </w:div>
    <w:div w:id="368263071">
      <w:bodyDiv w:val="1"/>
      <w:marLeft w:val="0"/>
      <w:marRight w:val="0"/>
      <w:marTop w:val="0"/>
      <w:marBottom w:val="0"/>
      <w:divBdr>
        <w:top w:val="none" w:sz="0" w:space="0" w:color="auto"/>
        <w:left w:val="none" w:sz="0" w:space="0" w:color="auto"/>
        <w:bottom w:val="none" w:sz="0" w:space="0" w:color="auto"/>
        <w:right w:val="none" w:sz="0" w:space="0" w:color="auto"/>
      </w:divBdr>
    </w:div>
    <w:div w:id="852185697">
      <w:bodyDiv w:val="1"/>
      <w:marLeft w:val="0"/>
      <w:marRight w:val="0"/>
      <w:marTop w:val="0"/>
      <w:marBottom w:val="0"/>
      <w:divBdr>
        <w:top w:val="none" w:sz="0" w:space="0" w:color="auto"/>
        <w:left w:val="none" w:sz="0" w:space="0" w:color="auto"/>
        <w:bottom w:val="none" w:sz="0" w:space="0" w:color="auto"/>
        <w:right w:val="none" w:sz="0" w:space="0" w:color="auto"/>
      </w:divBdr>
    </w:div>
    <w:div w:id="1274171628">
      <w:bodyDiv w:val="1"/>
      <w:marLeft w:val="0"/>
      <w:marRight w:val="0"/>
      <w:marTop w:val="0"/>
      <w:marBottom w:val="0"/>
      <w:divBdr>
        <w:top w:val="none" w:sz="0" w:space="0" w:color="auto"/>
        <w:left w:val="none" w:sz="0" w:space="0" w:color="auto"/>
        <w:bottom w:val="none" w:sz="0" w:space="0" w:color="auto"/>
        <w:right w:val="none" w:sz="0" w:space="0" w:color="auto"/>
      </w:divBdr>
    </w:div>
    <w:div w:id="1370184195">
      <w:bodyDiv w:val="1"/>
      <w:marLeft w:val="0"/>
      <w:marRight w:val="0"/>
      <w:marTop w:val="0"/>
      <w:marBottom w:val="0"/>
      <w:divBdr>
        <w:top w:val="none" w:sz="0" w:space="0" w:color="auto"/>
        <w:left w:val="none" w:sz="0" w:space="0" w:color="auto"/>
        <w:bottom w:val="none" w:sz="0" w:space="0" w:color="auto"/>
        <w:right w:val="none" w:sz="0" w:space="0" w:color="auto"/>
      </w:divBdr>
    </w:div>
    <w:div w:id="1391226830">
      <w:bodyDiv w:val="1"/>
      <w:marLeft w:val="0"/>
      <w:marRight w:val="0"/>
      <w:marTop w:val="0"/>
      <w:marBottom w:val="0"/>
      <w:divBdr>
        <w:top w:val="none" w:sz="0" w:space="0" w:color="auto"/>
        <w:left w:val="none" w:sz="0" w:space="0" w:color="auto"/>
        <w:bottom w:val="none" w:sz="0" w:space="0" w:color="auto"/>
        <w:right w:val="none" w:sz="0" w:space="0" w:color="auto"/>
      </w:divBdr>
      <w:divsChild>
        <w:div w:id="345210424">
          <w:marLeft w:val="1008"/>
          <w:marRight w:val="0"/>
          <w:marTop w:val="110"/>
          <w:marBottom w:val="0"/>
          <w:divBdr>
            <w:top w:val="none" w:sz="0" w:space="0" w:color="auto"/>
            <w:left w:val="none" w:sz="0" w:space="0" w:color="auto"/>
            <w:bottom w:val="none" w:sz="0" w:space="0" w:color="auto"/>
            <w:right w:val="none" w:sz="0" w:space="0" w:color="auto"/>
          </w:divBdr>
        </w:div>
        <w:div w:id="678822224">
          <w:marLeft w:val="1008"/>
          <w:marRight w:val="0"/>
          <w:marTop w:val="110"/>
          <w:marBottom w:val="0"/>
          <w:divBdr>
            <w:top w:val="none" w:sz="0" w:space="0" w:color="auto"/>
            <w:left w:val="none" w:sz="0" w:space="0" w:color="auto"/>
            <w:bottom w:val="none" w:sz="0" w:space="0" w:color="auto"/>
            <w:right w:val="none" w:sz="0" w:space="0" w:color="auto"/>
          </w:divBdr>
        </w:div>
        <w:div w:id="1340427010">
          <w:marLeft w:val="1008"/>
          <w:marRight w:val="0"/>
          <w:marTop w:val="110"/>
          <w:marBottom w:val="0"/>
          <w:divBdr>
            <w:top w:val="none" w:sz="0" w:space="0" w:color="auto"/>
            <w:left w:val="none" w:sz="0" w:space="0" w:color="auto"/>
            <w:bottom w:val="none" w:sz="0" w:space="0" w:color="auto"/>
            <w:right w:val="none" w:sz="0" w:space="0" w:color="auto"/>
          </w:divBdr>
        </w:div>
        <w:div w:id="1361979577">
          <w:marLeft w:val="1008"/>
          <w:marRight w:val="0"/>
          <w:marTop w:val="110"/>
          <w:marBottom w:val="0"/>
          <w:divBdr>
            <w:top w:val="none" w:sz="0" w:space="0" w:color="auto"/>
            <w:left w:val="none" w:sz="0" w:space="0" w:color="auto"/>
            <w:bottom w:val="none" w:sz="0" w:space="0" w:color="auto"/>
            <w:right w:val="none" w:sz="0" w:space="0" w:color="auto"/>
          </w:divBdr>
        </w:div>
        <w:div w:id="1933589078">
          <w:marLeft w:val="1008"/>
          <w:marRight w:val="0"/>
          <w:marTop w:val="110"/>
          <w:marBottom w:val="0"/>
          <w:divBdr>
            <w:top w:val="none" w:sz="0" w:space="0" w:color="auto"/>
            <w:left w:val="none" w:sz="0" w:space="0" w:color="auto"/>
            <w:bottom w:val="none" w:sz="0" w:space="0" w:color="auto"/>
            <w:right w:val="none" w:sz="0" w:space="0" w:color="auto"/>
          </w:divBdr>
        </w:div>
      </w:divsChild>
    </w:div>
    <w:div w:id="1457597181">
      <w:bodyDiv w:val="1"/>
      <w:marLeft w:val="0"/>
      <w:marRight w:val="0"/>
      <w:marTop w:val="0"/>
      <w:marBottom w:val="0"/>
      <w:divBdr>
        <w:top w:val="none" w:sz="0" w:space="0" w:color="auto"/>
        <w:left w:val="none" w:sz="0" w:space="0" w:color="auto"/>
        <w:bottom w:val="none" w:sz="0" w:space="0" w:color="auto"/>
        <w:right w:val="none" w:sz="0" w:space="0" w:color="auto"/>
      </w:divBdr>
    </w:div>
    <w:div w:id="1752776372">
      <w:bodyDiv w:val="1"/>
      <w:marLeft w:val="0"/>
      <w:marRight w:val="0"/>
      <w:marTop w:val="0"/>
      <w:marBottom w:val="0"/>
      <w:divBdr>
        <w:top w:val="none" w:sz="0" w:space="0" w:color="auto"/>
        <w:left w:val="none" w:sz="0" w:space="0" w:color="auto"/>
        <w:bottom w:val="none" w:sz="0" w:space="0" w:color="auto"/>
        <w:right w:val="none" w:sz="0" w:space="0" w:color="auto"/>
      </w:divBdr>
    </w:div>
    <w:div w:id="199572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rras\Documents\zarras-home\doc\courses\soft-eng\material\RUP%20Templates\req\rup_sspec.do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BC5C66-5D44-4EA3-A70F-BC9145324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rup_sspec.dot</Template>
  <TotalTime>2096</TotalTime>
  <Pages>7</Pages>
  <Words>634</Words>
  <Characters>3617</Characters>
  <Application>Microsoft Office Word</Application>
  <DocSecurity>0</DocSecurity>
  <Lines>30</Lines>
  <Paragraphs>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Supplementary Specification</vt:lpstr>
      <vt:lpstr>Supplementary Specification</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zarras</dc:creator>
  <cp:keywords/>
  <cp:lastModifiedBy>IOANNIS TSOCHLAS</cp:lastModifiedBy>
  <cp:revision>34</cp:revision>
  <cp:lastPrinted>2022-09-27T08:41:00Z</cp:lastPrinted>
  <dcterms:created xsi:type="dcterms:W3CDTF">2024-03-24T11:00:00Z</dcterms:created>
  <dcterms:modified xsi:type="dcterms:W3CDTF">2024-03-25T22:00:00Z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